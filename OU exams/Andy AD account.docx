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36" w:rsidRDefault="00D13736" w:rsidP="00D13736">
      <w:proofErr w:type="spellStart"/>
      <w:proofErr w:type="gramStart"/>
      <w:r w:rsidRPr="00070D5A">
        <w:t>dn</w:t>
      </w:r>
      <w:proofErr w:type="spellEnd"/>
      <w:proofErr w:type="gramEnd"/>
      <w:r w:rsidRPr="00070D5A">
        <w:t xml:space="preserve"> CN=Andy </w:t>
      </w:r>
      <w:proofErr w:type="spellStart"/>
      <w:r w:rsidRPr="00070D5A">
        <w:t>Norvock,OU</w:t>
      </w:r>
      <w:proofErr w:type="spellEnd"/>
      <w:r w:rsidRPr="00070D5A">
        <w:t xml:space="preserve">=ICT </w:t>
      </w:r>
      <w:proofErr w:type="spellStart"/>
      <w:r w:rsidRPr="00070D5A">
        <w:t>Services,OU</w:t>
      </w:r>
      <w:proofErr w:type="spellEnd"/>
      <w:r w:rsidRPr="00070D5A">
        <w:t>=</w:t>
      </w:r>
      <w:proofErr w:type="spellStart"/>
      <w:r w:rsidRPr="00070D5A">
        <w:t>Staff,DC</w:t>
      </w:r>
      <w:proofErr w:type="spellEnd"/>
      <w:r w:rsidRPr="00070D5A">
        <w:t>=</w:t>
      </w:r>
      <w:proofErr w:type="spellStart"/>
      <w:r w:rsidRPr="00070D5A">
        <w:t>network,DC</w:t>
      </w:r>
      <w:proofErr w:type="spellEnd"/>
      <w:r w:rsidRPr="00070D5A">
        <w:t>=</w:t>
      </w:r>
      <w:proofErr w:type="spellStart"/>
      <w:r w:rsidRPr="00070D5A"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objectClass</w:t>
      </w:r>
      <w:proofErr w:type="spellEnd"/>
      <w:proofErr w:type="gramEnd"/>
      <w:r>
        <w:t xml:space="preserve"> top </w:t>
      </w:r>
    </w:p>
    <w:p w:rsidR="00D13736" w:rsidRDefault="00D13736" w:rsidP="00D13736">
      <w:proofErr w:type="spellStart"/>
      <w:proofErr w:type="gramStart"/>
      <w:r>
        <w:t>objectClass</w:t>
      </w:r>
      <w:proofErr w:type="spellEnd"/>
      <w:proofErr w:type="gramEnd"/>
      <w:r>
        <w:t xml:space="preserve"> person </w:t>
      </w:r>
    </w:p>
    <w:p w:rsidR="00D13736" w:rsidRDefault="00D13736" w:rsidP="00D13736">
      <w:proofErr w:type="spellStart"/>
      <w:proofErr w:type="gramStart"/>
      <w:r>
        <w:t>objectClass</w:t>
      </w:r>
      <w:proofErr w:type="spellEnd"/>
      <w:proofErr w:type="gramEnd"/>
      <w:r>
        <w:t xml:space="preserve"> </w:t>
      </w:r>
      <w:proofErr w:type="spellStart"/>
      <w:r>
        <w:t>organizationalPerson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objectClass</w:t>
      </w:r>
      <w:proofErr w:type="spellEnd"/>
      <w:proofErr w:type="gramEnd"/>
      <w:r>
        <w:t xml:space="preserve"> user </w:t>
      </w:r>
    </w:p>
    <w:p w:rsidR="00D13736" w:rsidRPr="00070D5A" w:rsidRDefault="00D13736" w:rsidP="00D13736">
      <w:proofErr w:type="spellStart"/>
      <w:proofErr w:type="gramStart"/>
      <w:r w:rsidRPr="00070D5A">
        <w:t>cn</w:t>
      </w:r>
      <w:proofErr w:type="spellEnd"/>
      <w:proofErr w:type="gramEnd"/>
      <w:r w:rsidRPr="00070D5A">
        <w:t xml:space="preserve"> Andy Norvock </w:t>
      </w:r>
    </w:p>
    <w:p w:rsidR="00D13736" w:rsidRPr="00070D5A" w:rsidRDefault="00D13736" w:rsidP="00D13736">
      <w:pPr>
        <w:rPr>
          <w:highlight w:val="green"/>
        </w:rPr>
      </w:pPr>
      <w:proofErr w:type="spellStart"/>
      <w:proofErr w:type="gramStart"/>
      <w:r w:rsidRPr="00070D5A">
        <w:rPr>
          <w:highlight w:val="green"/>
        </w:rPr>
        <w:t>sn</w:t>
      </w:r>
      <w:proofErr w:type="spellEnd"/>
      <w:proofErr w:type="gramEnd"/>
      <w:r w:rsidRPr="00070D5A">
        <w:rPr>
          <w:highlight w:val="green"/>
        </w:rPr>
        <w:t xml:space="preserve"> Norvock </w:t>
      </w:r>
    </w:p>
    <w:p w:rsidR="00D13736" w:rsidRPr="00070D5A" w:rsidRDefault="00D13736" w:rsidP="00D13736">
      <w:pPr>
        <w:rPr>
          <w:highlight w:val="green"/>
        </w:rPr>
      </w:pPr>
      <w:proofErr w:type="gramStart"/>
      <w:r w:rsidRPr="00070D5A">
        <w:rPr>
          <w:highlight w:val="green"/>
        </w:rPr>
        <w:t>l</w:t>
      </w:r>
      <w:proofErr w:type="gramEnd"/>
      <w:r w:rsidRPr="00070D5A">
        <w:rPr>
          <w:highlight w:val="green"/>
        </w:rPr>
        <w:t xml:space="preserve"> Brayford Pool </w:t>
      </w:r>
    </w:p>
    <w:p w:rsidR="00D13736" w:rsidRPr="00070D5A" w:rsidRDefault="00D13736" w:rsidP="00D13736">
      <w:pPr>
        <w:rPr>
          <w:highlight w:val="green"/>
        </w:rPr>
      </w:pPr>
      <w:proofErr w:type="gramStart"/>
      <w:r w:rsidRPr="00070D5A">
        <w:rPr>
          <w:highlight w:val="green"/>
        </w:rPr>
        <w:t>title</w:t>
      </w:r>
      <w:proofErr w:type="gramEnd"/>
      <w:r w:rsidRPr="00070D5A">
        <w:rPr>
          <w:highlight w:val="green"/>
        </w:rPr>
        <w:t xml:space="preserve"> Operations Team Leader </w:t>
      </w:r>
    </w:p>
    <w:p w:rsidR="00D13736" w:rsidRPr="00070D5A" w:rsidRDefault="00D13736" w:rsidP="00D13736">
      <w:pPr>
        <w:rPr>
          <w:highlight w:val="green"/>
        </w:rPr>
      </w:pPr>
      <w:proofErr w:type="gramStart"/>
      <w:r w:rsidRPr="00070D5A">
        <w:rPr>
          <w:highlight w:val="green"/>
        </w:rPr>
        <w:t>description</w:t>
      </w:r>
      <w:proofErr w:type="gramEnd"/>
      <w:r w:rsidRPr="00070D5A">
        <w:rPr>
          <w:highlight w:val="green"/>
        </w:rPr>
        <w:t xml:space="preserve"> Staff Account </w:t>
      </w:r>
    </w:p>
    <w:p w:rsidR="00D13736" w:rsidRPr="00070D5A" w:rsidRDefault="00D13736" w:rsidP="00D13736">
      <w:proofErr w:type="spellStart"/>
      <w:proofErr w:type="gramStart"/>
      <w:r w:rsidRPr="00070D5A">
        <w:t>physicalDeliveryOfficeName</w:t>
      </w:r>
      <w:proofErr w:type="spellEnd"/>
      <w:proofErr w:type="gramEnd"/>
      <w:r w:rsidRPr="00070D5A">
        <w:t xml:space="preserve"> BR-001 </w:t>
      </w:r>
    </w:p>
    <w:p w:rsidR="00D13736" w:rsidRPr="00070D5A" w:rsidRDefault="00D13736" w:rsidP="00D13736">
      <w:pPr>
        <w:rPr>
          <w:highlight w:val="green"/>
        </w:rPr>
      </w:pPr>
      <w:proofErr w:type="spellStart"/>
      <w:proofErr w:type="gramStart"/>
      <w:r w:rsidRPr="00070D5A">
        <w:rPr>
          <w:highlight w:val="green"/>
        </w:rPr>
        <w:t>telephoneNumber</w:t>
      </w:r>
      <w:proofErr w:type="spellEnd"/>
      <w:proofErr w:type="gramEnd"/>
      <w:r w:rsidRPr="00070D5A">
        <w:rPr>
          <w:highlight w:val="green"/>
        </w:rPr>
        <w:t xml:space="preserve"> 6504 </w:t>
      </w:r>
    </w:p>
    <w:p w:rsidR="00D13736" w:rsidRDefault="00D13736" w:rsidP="00D13736">
      <w:proofErr w:type="spellStart"/>
      <w:proofErr w:type="gramStart"/>
      <w:r w:rsidRPr="00070D5A">
        <w:rPr>
          <w:highlight w:val="green"/>
        </w:rPr>
        <w:t>givenName</w:t>
      </w:r>
      <w:proofErr w:type="spellEnd"/>
      <w:proofErr w:type="gramEnd"/>
      <w:r w:rsidRPr="00070D5A">
        <w:rPr>
          <w:highlight w:val="green"/>
        </w:rPr>
        <w:t xml:space="preserve"> Andy</w:t>
      </w:r>
      <w:r>
        <w:t xml:space="preserve"> </w:t>
      </w:r>
    </w:p>
    <w:p w:rsidR="00D13736" w:rsidRDefault="00D13736" w:rsidP="00D13736">
      <w:proofErr w:type="spellStart"/>
      <w:proofErr w:type="gramStart"/>
      <w:r>
        <w:t>distinguishedName</w:t>
      </w:r>
      <w:proofErr w:type="spellEnd"/>
      <w:proofErr w:type="gramEnd"/>
      <w:r>
        <w:t xml:space="preserve"> CN=Andy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instanceType</w:t>
      </w:r>
      <w:proofErr w:type="spellEnd"/>
      <w:proofErr w:type="gramEnd"/>
      <w:r>
        <w:t xml:space="preserve"> [ Writable ] </w:t>
      </w:r>
    </w:p>
    <w:p w:rsidR="00D13736" w:rsidRPr="00070D5A" w:rsidRDefault="00D13736" w:rsidP="00D13736">
      <w:proofErr w:type="spellStart"/>
      <w:proofErr w:type="gramStart"/>
      <w:r w:rsidRPr="00070D5A">
        <w:rPr>
          <w:highlight w:val="green"/>
        </w:rPr>
        <w:t>whenCreated</w:t>
      </w:r>
      <w:proofErr w:type="spellEnd"/>
      <w:proofErr w:type="gramEnd"/>
      <w:r w:rsidRPr="00070D5A">
        <w:rPr>
          <w:highlight w:val="green"/>
        </w:rPr>
        <w:t xml:space="preserve"> 14/04/2008 07:14:13</w:t>
      </w:r>
      <w:r w:rsidRPr="00070D5A">
        <w:t xml:space="preserve"> </w:t>
      </w:r>
    </w:p>
    <w:p w:rsidR="00D13736" w:rsidRDefault="00D13736" w:rsidP="00D13736">
      <w:proofErr w:type="spellStart"/>
      <w:proofErr w:type="gramStart"/>
      <w:r w:rsidRPr="00070D5A">
        <w:t>whenChanged</w:t>
      </w:r>
      <w:proofErr w:type="spellEnd"/>
      <w:proofErr w:type="gramEnd"/>
      <w:r w:rsidRPr="00070D5A">
        <w:t xml:space="preserve"> 30/07/2015 11:41:03</w:t>
      </w:r>
      <w:r>
        <w:t xml:space="preserve"> </w:t>
      </w:r>
    </w:p>
    <w:p w:rsidR="00D13736" w:rsidRPr="00070D5A" w:rsidRDefault="00D13736" w:rsidP="00D13736">
      <w:proofErr w:type="spellStart"/>
      <w:proofErr w:type="gramStart"/>
      <w:r w:rsidRPr="00070D5A">
        <w:t>displayName</w:t>
      </w:r>
      <w:proofErr w:type="spellEnd"/>
      <w:proofErr w:type="gramEnd"/>
      <w:r w:rsidRPr="00070D5A">
        <w:t xml:space="preserve"> Andy Norvock </w:t>
      </w:r>
    </w:p>
    <w:p w:rsidR="00D13736" w:rsidRDefault="00D13736" w:rsidP="00D13736">
      <w:proofErr w:type="spellStart"/>
      <w:proofErr w:type="gramStart"/>
      <w:r w:rsidRPr="00070D5A">
        <w:rPr>
          <w:highlight w:val="green"/>
        </w:rPr>
        <w:t>otherTelephone</w:t>
      </w:r>
      <w:proofErr w:type="spellEnd"/>
      <w:proofErr w:type="gramEnd"/>
      <w:r w:rsidRPr="00070D5A">
        <w:rPr>
          <w:highlight w:val="green"/>
        </w:rPr>
        <w:t xml:space="preserve"> 01522 886504</w:t>
      </w:r>
      <w:r>
        <w:t xml:space="preserve"> </w:t>
      </w:r>
    </w:p>
    <w:p w:rsidR="00D13736" w:rsidRDefault="00D13736" w:rsidP="00D13736">
      <w:proofErr w:type="spellStart"/>
      <w:proofErr w:type="gramStart"/>
      <w:r>
        <w:t>uSNCreated</w:t>
      </w:r>
      <w:proofErr w:type="spellEnd"/>
      <w:proofErr w:type="gramEnd"/>
      <w:r>
        <w:t xml:space="preserve"> 549805592 </w:t>
      </w:r>
    </w:p>
    <w:p w:rsidR="00D13736" w:rsidRDefault="00D13736" w:rsidP="00D13736">
      <w:proofErr w:type="spellStart"/>
      <w:proofErr w:type="gramStart"/>
      <w:r w:rsidRPr="00FF5298">
        <w:t>memberOf</w:t>
      </w:r>
      <w:proofErr w:type="spellEnd"/>
      <w:proofErr w:type="gramEnd"/>
      <w:r w:rsidRPr="00FF5298">
        <w:t xml:space="preserve"> CN=SD Admin </w:t>
      </w:r>
      <w:proofErr w:type="spellStart"/>
      <w:r w:rsidRPr="00FF5298">
        <w:t>Tools,OU</w:t>
      </w:r>
      <w:proofErr w:type="spellEnd"/>
      <w:r w:rsidRPr="00FF5298">
        <w:t>=</w:t>
      </w:r>
      <w:proofErr w:type="spellStart"/>
      <w:r w:rsidRPr="00FF5298">
        <w:t>Admins,DC</w:t>
      </w:r>
      <w:proofErr w:type="spellEnd"/>
      <w:r w:rsidRPr="00FF5298">
        <w:t>=</w:t>
      </w:r>
      <w:proofErr w:type="spellStart"/>
      <w:r w:rsidRPr="00FF5298">
        <w:t>network,DC</w:t>
      </w:r>
      <w:proofErr w:type="spellEnd"/>
      <w:r w:rsidRPr="00FF5298">
        <w:t>=</w:t>
      </w:r>
      <w:proofErr w:type="spellStart"/>
      <w:r w:rsidRPr="00FF5298"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CN=Casper </w:t>
      </w:r>
      <w:proofErr w:type="spellStart"/>
      <w:r>
        <w:t>Administrators,OU</w:t>
      </w:r>
      <w:proofErr w:type="spellEnd"/>
      <w:r>
        <w:t xml:space="preserve">=Service </w:t>
      </w:r>
      <w:proofErr w:type="spellStart"/>
      <w:r>
        <w:t>Accounts,DC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AppV</w:t>
      </w:r>
      <w:proofErr w:type="spellEnd"/>
      <w:r>
        <w:t xml:space="preserve"> </w:t>
      </w:r>
      <w:proofErr w:type="spellStart"/>
      <w:r>
        <w:t>Agresso</w:t>
      </w:r>
      <w:proofErr w:type="spellEnd"/>
      <w:r>
        <w:t xml:space="preserve"> NEW,OU=UNIT4,OU=App-V,OU=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CN=EPM Project </w:t>
      </w:r>
      <w:proofErr w:type="spellStart"/>
      <w:r>
        <w:t>Managers,OU</w:t>
      </w:r>
      <w:proofErr w:type="spellEnd"/>
      <w:r>
        <w:t xml:space="preserve">=Enterprise Project </w:t>
      </w:r>
      <w:proofErr w:type="spellStart"/>
      <w:r>
        <w:t>Manager,OU</w:t>
      </w:r>
      <w:proofErr w:type="spellEnd"/>
      <w:r>
        <w:t xml:space="preserve">=Service </w:t>
      </w:r>
      <w:proofErr w:type="spellStart"/>
      <w:r>
        <w:t>Accounts,DC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CN=DG Technical </w:t>
      </w:r>
      <w:proofErr w:type="spellStart"/>
      <w:r>
        <w:t>Services,OU</w:t>
      </w:r>
      <w:proofErr w:type="spellEnd"/>
      <w:r>
        <w:t xml:space="preserve">=DG Staff </w:t>
      </w:r>
      <w:proofErr w:type="spellStart"/>
      <w:r>
        <w:t>Groups,OU</w:t>
      </w:r>
      <w:proofErr w:type="spellEnd"/>
      <w:r>
        <w:t>=</w:t>
      </w:r>
      <w:proofErr w:type="spellStart"/>
      <w:r>
        <w:t>System,OU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CN=Technical </w:t>
      </w:r>
      <w:proofErr w:type="spellStart"/>
      <w:r>
        <w:t>Services,OU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CN=Shares </w:t>
      </w:r>
      <w:proofErr w:type="spellStart"/>
      <w:r>
        <w:t>Admins,OU</w:t>
      </w:r>
      <w:proofErr w:type="spellEnd"/>
      <w:r>
        <w:t>=</w:t>
      </w:r>
      <w:proofErr w:type="spellStart"/>
      <w:r>
        <w:t>Staff,OU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CN=RS </w:t>
      </w:r>
      <w:proofErr w:type="spellStart"/>
      <w:r>
        <w:t>Admins,OU</w:t>
      </w:r>
      <w:proofErr w:type="spellEnd"/>
      <w:r>
        <w:t>=</w:t>
      </w:r>
      <w:proofErr w:type="spellStart"/>
      <w:r>
        <w:t>Staff,OU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CN=QLS VPN </w:t>
      </w:r>
      <w:proofErr w:type="spellStart"/>
      <w:r>
        <w:t>Users,OU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lastRenderedPageBreak/>
        <w:t>memberOf</w:t>
      </w:r>
      <w:proofErr w:type="spellEnd"/>
      <w:proofErr w:type="gramEnd"/>
      <w:r>
        <w:t xml:space="preserve"> CN=CRM </w:t>
      </w:r>
      <w:proofErr w:type="spellStart"/>
      <w:r>
        <w:t>List,OU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ABWUsers,OU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Agresso_List,OU</w:t>
      </w:r>
      <w:proofErr w:type="spellEnd"/>
      <w:r>
        <w:t xml:space="preserve">=Converted from mailman </w:t>
      </w:r>
      <w:proofErr w:type="spellStart"/>
      <w:r>
        <w:t>lists,OU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CN=QLS </w:t>
      </w:r>
      <w:proofErr w:type="spellStart"/>
      <w:r>
        <w:t>List,OU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CN=Email </w:t>
      </w:r>
      <w:proofErr w:type="spellStart"/>
      <w:r>
        <w:t>Archiving,OU</w:t>
      </w:r>
      <w:proofErr w:type="spellEnd"/>
      <w:r>
        <w:t xml:space="preserve">=ITO,OU=Service </w:t>
      </w:r>
      <w:proofErr w:type="spellStart"/>
      <w:r>
        <w:t>Accounts,DC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CN=SUPPORT Terminal Server </w:t>
      </w:r>
      <w:proofErr w:type="spellStart"/>
      <w:r>
        <w:t>Users,OU</w:t>
      </w:r>
      <w:proofErr w:type="spellEnd"/>
      <w:r>
        <w:t xml:space="preserve">=Terminal </w:t>
      </w:r>
      <w:proofErr w:type="spellStart"/>
      <w:r>
        <w:t>Server,OU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ICTProcurementGroup,OU</w:t>
      </w:r>
      <w:proofErr w:type="spellEnd"/>
      <w:r>
        <w:t>=</w:t>
      </w:r>
      <w:proofErr w:type="spellStart"/>
      <w:r>
        <w:t>Portal,OU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CN=RS Sunrise </w:t>
      </w:r>
      <w:proofErr w:type="spellStart"/>
      <w:r>
        <w:t>Reports,OU</w:t>
      </w:r>
      <w:proofErr w:type="spellEnd"/>
      <w:r>
        <w:t xml:space="preserve">=Reporting </w:t>
      </w:r>
      <w:proofErr w:type="spellStart"/>
      <w:r>
        <w:t>Services,OU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AthensAuth,OU</w:t>
      </w:r>
      <w:proofErr w:type="spellEnd"/>
      <w:r>
        <w:t>=</w:t>
      </w:r>
      <w:proofErr w:type="spellStart"/>
      <w:r>
        <w:t>Portal,OU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CN=Profile </w:t>
      </w:r>
      <w:proofErr w:type="spellStart"/>
      <w:r>
        <w:t>Admin,OU</w:t>
      </w:r>
      <w:proofErr w:type="spellEnd"/>
      <w:r>
        <w:t>=</w:t>
      </w:r>
      <w:proofErr w:type="spellStart"/>
      <w:r>
        <w:t>Admins,DC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CN=Staff Home </w:t>
      </w:r>
      <w:proofErr w:type="spellStart"/>
      <w:r>
        <w:t>Admin,OU</w:t>
      </w:r>
      <w:proofErr w:type="spellEnd"/>
      <w:r>
        <w:t>=</w:t>
      </w:r>
      <w:proofErr w:type="spellStart"/>
      <w:r>
        <w:t>Admins,DC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CN=Transient </w:t>
      </w:r>
      <w:proofErr w:type="spellStart"/>
      <w:r>
        <w:t>Admin,OU</w:t>
      </w:r>
      <w:proofErr w:type="spellEnd"/>
      <w:r>
        <w:t>=</w:t>
      </w:r>
      <w:proofErr w:type="spellStart"/>
      <w:r>
        <w:t>Admins,DC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</w:t>
      </w:r>
      <w:proofErr w:type="spellStart"/>
      <w:r>
        <w:t>VLEStaff,OU</w:t>
      </w:r>
      <w:proofErr w:type="spellEnd"/>
      <w:r>
        <w:t>=</w:t>
      </w:r>
      <w:proofErr w:type="spellStart"/>
      <w:r>
        <w:t>Staff,OU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CN=*Computing </w:t>
      </w:r>
      <w:proofErr w:type="spellStart"/>
      <w:r>
        <w:t>Service,OU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memberOf</w:t>
      </w:r>
      <w:proofErr w:type="spellEnd"/>
      <w:proofErr w:type="gramEnd"/>
      <w:r>
        <w:t xml:space="preserve"> CN=Level 3 </w:t>
      </w:r>
      <w:proofErr w:type="spellStart"/>
      <w:r>
        <w:t>Admin,OU</w:t>
      </w:r>
      <w:proofErr w:type="spellEnd"/>
      <w:r>
        <w:t>=</w:t>
      </w:r>
      <w:proofErr w:type="spellStart"/>
      <w:r>
        <w:t>Admins,DC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uSNChanged</w:t>
      </w:r>
      <w:proofErr w:type="spellEnd"/>
      <w:proofErr w:type="gramEnd"/>
      <w:r>
        <w:t xml:space="preserve"> 1372089756 </w:t>
      </w:r>
    </w:p>
    <w:p w:rsidR="00D13736" w:rsidRDefault="00D13736" w:rsidP="00D13736">
      <w:proofErr w:type="gramStart"/>
      <w:r w:rsidRPr="00070D5A">
        <w:rPr>
          <w:highlight w:val="green"/>
        </w:rPr>
        <w:t>department</w:t>
      </w:r>
      <w:proofErr w:type="gramEnd"/>
      <w:r w:rsidRPr="00070D5A">
        <w:rPr>
          <w:highlight w:val="green"/>
        </w:rPr>
        <w:t xml:space="preserve"> Technical Services</w:t>
      </w:r>
      <w:r>
        <w:t xml:space="preserve"> </w:t>
      </w:r>
    </w:p>
    <w:p w:rsidR="00D13736" w:rsidRDefault="00D13736" w:rsidP="00D13736">
      <w:proofErr w:type="spellStart"/>
      <w:r>
        <w:t>homeMTA</w:t>
      </w:r>
      <w:proofErr w:type="spellEnd"/>
      <w:r>
        <w:t xml:space="preserve"> CN=Microsoft MTA,CN=AEXCMBS03,CN=</w:t>
      </w:r>
      <w:proofErr w:type="spellStart"/>
      <w:r>
        <w:t>Servers,CN</w:t>
      </w:r>
      <w:proofErr w:type="spellEnd"/>
      <w:r>
        <w:t xml:space="preserve">=Exchange Administrative Group (FYDIBOHF23SPDLT),CN=Administrative </w:t>
      </w:r>
      <w:proofErr w:type="spellStart"/>
      <w:r>
        <w:t>Groups,CN</w:t>
      </w:r>
      <w:proofErr w:type="spellEnd"/>
      <w:r>
        <w:t>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proxyAddresses</w:t>
      </w:r>
      <w:proofErr w:type="spellEnd"/>
      <w:proofErr w:type="gramEnd"/>
      <w:r>
        <w:t xml:space="preserve"> SMTP:ANorvock@lincoln.ac.uk </w:t>
      </w:r>
    </w:p>
    <w:p w:rsidR="00D13736" w:rsidRDefault="00D13736" w:rsidP="00D13736">
      <w:proofErr w:type="spellStart"/>
      <w:proofErr w:type="gramStart"/>
      <w:r>
        <w:t>proxyAddresses</w:t>
      </w:r>
      <w:proofErr w:type="spellEnd"/>
      <w:proofErr w:type="gramEnd"/>
      <w:r>
        <w:t xml:space="preserve"> smtp:ANorvock@post01.lincoln.ac.uk </w:t>
      </w:r>
    </w:p>
    <w:p w:rsidR="00D13736" w:rsidRDefault="00D13736" w:rsidP="00D13736">
      <w:proofErr w:type="spellStart"/>
      <w:proofErr w:type="gramStart"/>
      <w:r>
        <w:t>proxyAddresses</w:t>
      </w:r>
      <w:proofErr w:type="spellEnd"/>
      <w:proofErr w:type="gramEnd"/>
      <w:r>
        <w:t xml:space="preserve"> smtp:ANorvock@universityoflincoln.mail.onmicrosoft.com </w:t>
      </w:r>
    </w:p>
    <w:p w:rsidR="00D13736" w:rsidRDefault="00D13736" w:rsidP="00D13736">
      <w:proofErr w:type="spellStart"/>
      <w:proofErr w:type="gramStart"/>
      <w:r>
        <w:t>proxyAddresses</w:t>
      </w:r>
      <w:proofErr w:type="spellEnd"/>
      <w:proofErr w:type="gramEnd"/>
      <w:r>
        <w:t xml:space="preserve"> x500:/o=</w:t>
      </w:r>
      <w:proofErr w:type="spellStart"/>
      <w:r>
        <w:t>ExchangeLabs</w:t>
      </w:r>
      <w:proofErr w:type="spellEnd"/>
      <w:r>
        <w:t>/</w:t>
      </w:r>
      <w:proofErr w:type="spellStart"/>
      <w:r>
        <w:t>ou</w:t>
      </w:r>
      <w:proofErr w:type="spellEnd"/>
      <w:r>
        <w:t xml:space="preserve">=Exchange Administrative Group (FYDIBOHF23SPDLT)/cn=Recipients/cn=36f2c8d42b7347ceb9ad536d5fc49cbd-Andy </w:t>
      </w:r>
      <w:proofErr w:type="spellStart"/>
      <w:r>
        <w:t>Norvoc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proxyAddresses</w:t>
      </w:r>
      <w:proofErr w:type="spellEnd"/>
      <w:proofErr w:type="gramEnd"/>
      <w:r>
        <w:t xml:space="preserve"> X400:c=</w:t>
      </w:r>
      <w:proofErr w:type="spellStart"/>
      <w:r>
        <w:t>GB;a</w:t>
      </w:r>
      <w:proofErr w:type="spellEnd"/>
      <w:r>
        <w:t>= ;p=</w:t>
      </w:r>
      <w:proofErr w:type="spellStart"/>
      <w:r>
        <w:t>University;o</w:t>
      </w:r>
      <w:proofErr w:type="spellEnd"/>
      <w:r>
        <w:t>=</w:t>
      </w:r>
      <w:proofErr w:type="spellStart"/>
      <w:r>
        <w:t>Main;s</w:t>
      </w:r>
      <w:proofErr w:type="spellEnd"/>
      <w:r>
        <w:t>=</w:t>
      </w:r>
      <w:proofErr w:type="spellStart"/>
      <w:r>
        <w:t>Norvock;g</w:t>
      </w:r>
      <w:proofErr w:type="spellEnd"/>
      <w:r>
        <w:t xml:space="preserve">=Andy; </w:t>
      </w:r>
    </w:p>
    <w:p w:rsidR="00D13736" w:rsidRDefault="00D13736" w:rsidP="00D13736">
      <w:proofErr w:type="spellStart"/>
      <w:proofErr w:type="gramStart"/>
      <w:r>
        <w:t>homeMDB</w:t>
      </w:r>
      <w:proofErr w:type="spellEnd"/>
      <w:proofErr w:type="gramEnd"/>
      <w:r>
        <w:t xml:space="preserve"> CN=Mailbox 500MB,CN=</w:t>
      </w:r>
      <w:proofErr w:type="spellStart"/>
      <w:r>
        <w:t>Databases,CN</w:t>
      </w:r>
      <w:proofErr w:type="spellEnd"/>
      <w:r>
        <w:t xml:space="preserve">=Exchange Administrative Group (FYDIBOHF23SPDLT),CN=Administrative </w:t>
      </w:r>
      <w:proofErr w:type="spellStart"/>
      <w:r>
        <w:t>Groups,CN</w:t>
      </w:r>
      <w:proofErr w:type="spellEnd"/>
      <w:r>
        <w:t>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 w:rsidRPr="00070D5A">
        <w:rPr>
          <w:highlight w:val="green"/>
        </w:rPr>
        <w:t>streetAddress</w:t>
      </w:r>
      <w:proofErr w:type="spellEnd"/>
      <w:proofErr w:type="gramEnd"/>
      <w:r w:rsidRPr="00070D5A">
        <w:rPr>
          <w:highlight w:val="green"/>
        </w:rPr>
        <w:t xml:space="preserve"> Minerva Building</w:t>
      </w:r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</w:t>
      </w:r>
      <w:proofErr w:type="spellStart"/>
      <w:r>
        <w:t>tcherwell,OU</w:t>
      </w:r>
      <w:proofErr w:type="spellEnd"/>
      <w:r>
        <w:t xml:space="preserve">=Shared </w:t>
      </w:r>
      <w:proofErr w:type="spellStart"/>
      <w:r>
        <w:t>mailboxes,OU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lastRenderedPageBreak/>
        <w:t>publicDelegatesBL</w:t>
      </w:r>
      <w:proofErr w:type="spellEnd"/>
      <w:proofErr w:type="gramEnd"/>
      <w:r>
        <w:t xml:space="preserve"> CN=Moves </w:t>
      </w:r>
      <w:proofErr w:type="spellStart"/>
      <w:r>
        <w:t>Mailbox,OU</w:t>
      </w:r>
      <w:proofErr w:type="spellEnd"/>
      <w:r>
        <w:t xml:space="preserve">=Mailbox </w:t>
      </w:r>
      <w:proofErr w:type="spellStart"/>
      <w:r>
        <w:t>Accounts,OU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CN=Thomas </w:t>
      </w:r>
      <w:proofErr w:type="spellStart"/>
      <w:r>
        <w:t>Denton,OU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</w:t>
      </w:r>
      <w:proofErr w:type="spellStart"/>
      <w:r>
        <w:t>Lincolnnormanreport</w:t>
      </w:r>
      <w:proofErr w:type="spellEnd"/>
      <w:r>
        <w:t xml:space="preserve"> </w:t>
      </w:r>
      <w:proofErr w:type="spellStart"/>
      <w:r>
        <w:t>Mailbox,OU</w:t>
      </w:r>
      <w:proofErr w:type="spellEnd"/>
      <w:r>
        <w:t xml:space="preserve">=Mailbox </w:t>
      </w:r>
      <w:proofErr w:type="spellStart"/>
      <w:r>
        <w:t>Accounts,OU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CN=Luna </w:t>
      </w:r>
      <w:proofErr w:type="spellStart"/>
      <w:r>
        <w:t>Mailbox,OU</w:t>
      </w:r>
      <w:proofErr w:type="spellEnd"/>
      <w:r>
        <w:t xml:space="preserve">=Mailbox </w:t>
      </w:r>
      <w:proofErr w:type="spellStart"/>
      <w:r>
        <w:t>Accounts,OU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CN=Simon </w:t>
      </w:r>
      <w:proofErr w:type="spellStart"/>
      <w:r>
        <w:t>Tompkins,OU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publicDelegatesBL</w:t>
      </w:r>
      <w:proofErr w:type="spellEnd"/>
      <w:proofErr w:type="gramEnd"/>
      <w:r>
        <w:t xml:space="preserve"> CN=Help </w:t>
      </w:r>
      <w:proofErr w:type="spellStart"/>
      <w:r>
        <w:t>Desk,OU</w:t>
      </w:r>
      <w:proofErr w:type="spellEnd"/>
      <w:r>
        <w:t xml:space="preserve">=General Mailbox </w:t>
      </w:r>
      <w:proofErr w:type="spellStart"/>
      <w:r>
        <w:t>Accounts,OU</w:t>
      </w:r>
      <w:proofErr w:type="spellEnd"/>
      <w:r>
        <w:t xml:space="preserve">=Service </w:t>
      </w:r>
      <w:proofErr w:type="spellStart"/>
      <w:r>
        <w:t>Accounts,DC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mDBUseDefaults</w:t>
      </w:r>
      <w:proofErr w:type="spellEnd"/>
      <w:proofErr w:type="gramEnd"/>
      <w:r>
        <w:t xml:space="preserve"> TRUE </w:t>
      </w:r>
    </w:p>
    <w:p w:rsidR="00D13736" w:rsidRDefault="00D13736" w:rsidP="00D13736">
      <w:r w:rsidRPr="000A1DA1">
        <w:t>extensionAttribute1 ANorvock@lincoln.ac.uk</w:t>
      </w:r>
      <w:r>
        <w:t xml:space="preserve"> </w:t>
      </w:r>
    </w:p>
    <w:p w:rsidR="00D13736" w:rsidRDefault="00D13736" w:rsidP="00D13736">
      <w:r>
        <w:t xml:space="preserve">extensionAttribute2 CS4047 </w:t>
      </w:r>
      <w:bookmarkStart w:id="0" w:name="_GoBack"/>
      <w:bookmarkEnd w:id="0"/>
    </w:p>
    <w:p w:rsidR="00D13736" w:rsidRDefault="00D13736" w:rsidP="00D13736">
      <w:proofErr w:type="gramStart"/>
      <w:r>
        <w:t>extensionAttribute4</w:t>
      </w:r>
      <w:proofErr w:type="gramEnd"/>
      <w:r>
        <w:t xml:space="preserve"> Administrative and Professional Support </w:t>
      </w:r>
    </w:p>
    <w:p w:rsidR="00D13736" w:rsidRDefault="00D13736" w:rsidP="00D13736">
      <w:r>
        <w:t xml:space="preserve">extensionAttribute7 A10116C </w:t>
      </w:r>
    </w:p>
    <w:p w:rsidR="00D13736" w:rsidRDefault="00D13736" w:rsidP="00D13736">
      <w:r>
        <w:t xml:space="preserve">extensionAttribute10 86E6C0742B5EF621018BDCD72389CB68F326959B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CN=Jordan </w:t>
      </w:r>
      <w:proofErr w:type="spellStart"/>
      <w:r w:rsidRPr="006534D9">
        <w:rPr>
          <w:highlight w:val="green"/>
        </w:rPr>
        <w:t>Bathie-Drexler,OU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CN=James </w:t>
      </w:r>
      <w:proofErr w:type="spellStart"/>
      <w:r w:rsidRPr="006534D9">
        <w:rPr>
          <w:highlight w:val="green"/>
        </w:rPr>
        <w:t>Smith,OU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CN=Jake </w:t>
      </w:r>
      <w:proofErr w:type="spellStart"/>
      <w:r w:rsidRPr="006534D9">
        <w:rPr>
          <w:highlight w:val="green"/>
        </w:rPr>
        <w:t>Brown,OU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CN=Paul </w:t>
      </w:r>
      <w:proofErr w:type="spellStart"/>
      <w:r w:rsidRPr="006534D9">
        <w:rPr>
          <w:highlight w:val="green"/>
        </w:rPr>
        <w:t>Etcell,OU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CN=Teresa </w:t>
      </w:r>
      <w:proofErr w:type="spellStart"/>
      <w:r w:rsidRPr="006534D9">
        <w:rPr>
          <w:highlight w:val="green"/>
        </w:rPr>
        <w:t>Robinson,OU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CN=Phil </w:t>
      </w:r>
      <w:proofErr w:type="spellStart"/>
      <w:r w:rsidRPr="006534D9">
        <w:rPr>
          <w:highlight w:val="green"/>
        </w:rPr>
        <w:t>Roberts,OU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 w:rsidRPr="006534D9">
        <w:rPr>
          <w:highlight w:val="green"/>
        </w:rPr>
        <w:t xml:space="preserve"> </w:t>
      </w:r>
    </w:p>
    <w:p w:rsidR="00D13736" w:rsidRDefault="00D13736" w:rsidP="00D13736">
      <w:proofErr w:type="spellStart"/>
      <w:proofErr w:type="gramStart"/>
      <w:r w:rsidRPr="006534D9">
        <w:rPr>
          <w:highlight w:val="green"/>
        </w:rPr>
        <w:t>directReports</w:t>
      </w:r>
      <w:proofErr w:type="spellEnd"/>
      <w:proofErr w:type="gramEnd"/>
      <w:r w:rsidRPr="006534D9">
        <w:rPr>
          <w:highlight w:val="green"/>
        </w:rPr>
        <w:t xml:space="preserve"> CN=Elaine </w:t>
      </w:r>
      <w:proofErr w:type="spellStart"/>
      <w:r w:rsidRPr="006534D9">
        <w:rPr>
          <w:highlight w:val="green"/>
        </w:rPr>
        <w:t>Brown,OU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mailNickname</w:t>
      </w:r>
      <w:proofErr w:type="spellEnd"/>
      <w:proofErr w:type="gramEnd"/>
      <w:r>
        <w:t xml:space="preserve"> </w:t>
      </w:r>
      <w:proofErr w:type="spellStart"/>
      <w:r>
        <w:t>ANorvock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wWWHomePage</w:t>
      </w:r>
      <w:proofErr w:type="spellEnd"/>
      <w:proofErr w:type="gramEnd"/>
      <w:r>
        <w:t xml:space="preserve"> https://portal.lincoln.ac.uk/personal/anorvock/ </w:t>
      </w:r>
    </w:p>
    <w:p w:rsidR="00D13736" w:rsidRDefault="00D13736" w:rsidP="00D13736">
      <w:proofErr w:type="spellStart"/>
      <w:proofErr w:type="gramStart"/>
      <w:r>
        <w:t>protocolSettings</w:t>
      </w:r>
      <w:proofErr w:type="spellEnd"/>
      <w:proofErr w:type="gramEnd"/>
      <w:r>
        <w:t xml:space="preserve"> IMAP4§1§1§4§ISO-8859-1§0§1§0§0 </w:t>
      </w:r>
    </w:p>
    <w:p w:rsidR="00D13736" w:rsidRDefault="00D13736" w:rsidP="00D13736">
      <w:r>
        <w:t xml:space="preserve">extensionAttribute14 \\dpro01\stafftsprofiles\ANorvock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personalTitle</w:t>
      </w:r>
      <w:proofErr w:type="spellEnd"/>
      <w:proofErr w:type="gramEnd"/>
      <w:r w:rsidRPr="006534D9">
        <w:rPr>
          <w:highlight w:val="green"/>
        </w:rPr>
        <w:t xml:space="preserve"> Mr </w:t>
      </w:r>
    </w:p>
    <w:p w:rsidR="00D13736" w:rsidRDefault="00D13736" w:rsidP="00D13736">
      <w:proofErr w:type="gramStart"/>
      <w:r w:rsidRPr="006534D9">
        <w:t>name</w:t>
      </w:r>
      <w:proofErr w:type="gramEnd"/>
      <w:r w:rsidRPr="006534D9">
        <w:t xml:space="preserve"> Andy Norvock</w:t>
      </w:r>
      <w:r>
        <w:t xml:space="preserve"> </w:t>
      </w:r>
    </w:p>
    <w:p w:rsidR="00D13736" w:rsidRDefault="00D13736" w:rsidP="00D13736">
      <w:proofErr w:type="spellStart"/>
      <w:proofErr w:type="gramStart"/>
      <w:r>
        <w:t>objectGUID</w:t>
      </w:r>
      <w:proofErr w:type="spellEnd"/>
      <w:proofErr w:type="gramEnd"/>
      <w:r>
        <w:t xml:space="preserve"> {ECF1FD9A-B119-434A-A2CD-70CB71DCEE8F} </w:t>
      </w:r>
    </w:p>
    <w:p w:rsidR="00D13736" w:rsidRDefault="00D13736" w:rsidP="00D13736">
      <w:proofErr w:type="spellStart"/>
      <w:proofErr w:type="gramStart"/>
      <w:r>
        <w:t>userAccountControl</w:t>
      </w:r>
      <w:proofErr w:type="spellEnd"/>
      <w:proofErr w:type="gramEnd"/>
      <w:r>
        <w:t xml:space="preserve"> [ </w:t>
      </w:r>
      <w:proofErr w:type="spellStart"/>
      <w:r>
        <w:t>NoPasswordRequired</w:t>
      </w:r>
      <w:proofErr w:type="spellEnd"/>
      <w:r>
        <w:t xml:space="preserve">, </w:t>
      </w:r>
      <w:proofErr w:type="spellStart"/>
      <w:r>
        <w:t>NormalAccount</w:t>
      </w:r>
      <w:proofErr w:type="spellEnd"/>
      <w:r>
        <w:t xml:space="preserve"> ] </w:t>
      </w:r>
    </w:p>
    <w:p w:rsidR="00D13736" w:rsidRDefault="00D13736" w:rsidP="00D13736">
      <w:proofErr w:type="spellStart"/>
      <w:proofErr w:type="gramStart"/>
      <w:r>
        <w:t>badPwdCount</w:t>
      </w:r>
      <w:proofErr w:type="spellEnd"/>
      <w:proofErr w:type="gramEnd"/>
      <w:r>
        <w:t xml:space="preserve"> 0 </w:t>
      </w:r>
    </w:p>
    <w:p w:rsidR="00D13736" w:rsidRDefault="00D13736" w:rsidP="00D13736">
      <w:proofErr w:type="spellStart"/>
      <w:proofErr w:type="gramStart"/>
      <w:r>
        <w:t>codePage</w:t>
      </w:r>
      <w:proofErr w:type="spellEnd"/>
      <w:proofErr w:type="gramEnd"/>
      <w:r>
        <w:t xml:space="preserve"> 0 </w:t>
      </w:r>
    </w:p>
    <w:p w:rsidR="00D13736" w:rsidRDefault="00D13736" w:rsidP="00D13736">
      <w:proofErr w:type="spellStart"/>
      <w:proofErr w:type="gramStart"/>
      <w:r>
        <w:t>countryCode</w:t>
      </w:r>
      <w:proofErr w:type="spellEnd"/>
      <w:proofErr w:type="gramEnd"/>
      <w:r>
        <w:t xml:space="preserve"> 0 </w:t>
      </w:r>
    </w:p>
    <w:p w:rsidR="00D13736" w:rsidRDefault="00D13736" w:rsidP="00D13736">
      <w:proofErr w:type="spellStart"/>
      <w:proofErr w:type="gramStart"/>
      <w:r w:rsidRPr="006534D9">
        <w:rPr>
          <w:highlight w:val="green"/>
        </w:rPr>
        <w:lastRenderedPageBreak/>
        <w:t>employeeID</w:t>
      </w:r>
      <w:proofErr w:type="spellEnd"/>
      <w:proofErr w:type="gramEnd"/>
      <w:r w:rsidRPr="006534D9">
        <w:rPr>
          <w:highlight w:val="green"/>
        </w:rPr>
        <w:t xml:space="preserve"> 002329</w:t>
      </w:r>
      <w:r>
        <w:t xml:space="preserve">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homeDirectory</w:t>
      </w:r>
      <w:proofErr w:type="spellEnd"/>
      <w:proofErr w:type="gramEnd"/>
      <w:r w:rsidRPr="006534D9">
        <w:rPr>
          <w:highlight w:val="green"/>
        </w:rPr>
        <w:t xml:space="preserve"> \\network.uni\staff\S1\ANorvock </w:t>
      </w:r>
    </w:p>
    <w:p w:rsidR="00D13736" w:rsidRDefault="00D13736" w:rsidP="00D13736">
      <w:proofErr w:type="spellStart"/>
      <w:proofErr w:type="gramStart"/>
      <w:r w:rsidRPr="006534D9">
        <w:rPr>
          <w:highlight w:val="green"/>
        </w:rPr>
        <w:t>homeDrive</w:t>
      </w:r>
      <w:proofErr w:type="spellEnd"/>
      <w:proofErr w:type="gramEnd"/>
      <w:r w:rsidRPr="006534D9">
        <w:rPr>
          <w:highlight w:val="green"/>
        </w:rPr>
        <w:t xml:space="preserve"> H:</w:t>
      </w:r>
      <w:r>
        <w:t xml:space="preserve"> </w:t>
      </w:r>
    </w:p>
    <w:p w:rsidR="00D13736" w:rsidRDefault="00D13736" w:rsidP="00D13736">
      <w:proofErr w:type="spellStart"/>
      <w:proofErr w:type="gramStart"/>
      <w:r>
        <w:t>badPasswordTime</w:t>
      </w:r>
      <w:proofErr w:type="spellEnd"/>
      <w:proofErr w:type="gramEnd"/>
      <w:r>
        <w:t xml:space="preserve"> 30/07/2015 19:13:31 </w:t>
      </w:r>
    </w:p>
    <w:p w:rsidR="00D13736" w:rsidRDefault="00D13736" w:rsidP="00D13736">
      <w:proofErr w:type="spellStart"/>
      <w:proofErr w:type="gramStart"/>
      <w:r>
        <w:t>lastLogoff</w:t>
      </w:r>
      <w:proofErr w:type="spellEnd"/>
      <w:proofErr w:type="gramEnd"/>
      <w:r>
        <w:t xml:space="preserve"> unspecified </w:t>
      </w:r>
    </w:p>
    <w:p w:rsidR="00D13736" w:rsidRPr="006534D9" w:rsidRDefault="00D13736" w:rsidP="00D13736">
      <w:pPr>
        <w:rPr>
          <w:highlight w:val="green"/>
        </w:rPr>
      </w:pPr>
      <w:proofErr w:type="spellStart"/>
      <w:proofErr w:type="gramStart"/>
      <w:r w:rsidRPr="006534D9">
        <w:rPr>
          <w:highlight w:val="green"/>
        </w:rPr>
        <w:t>lastLogon</w:t>
      </w:r>
      <w:proofErr w:type="spellEnd"/>
      <w:proofErr w:type="gramEnd"/>
      <w:r w:rsidRPr="006534D9">
        <w:rPr>
          <w:highlight w:val="green"/>
        </w:rPr>
        <w:t xml:space="preserve"> 30/07/2015 21:17:35 </w:t>
      </w:r>
    </w:p>
    <w:p w:rsidR="00D13736" w:rsidRDefault="00D13736" w:rsidP="00D13736">
      <w:proofErr w:type="spellStart"/>
      <w:proofErr w:type="gramStart"/>
      <w:r w:rsidRPr="006534D9">
        <w:rPr>
          <w:highlight w:val="green"/>
        </w:rPr>
        <w:t>pwdLastSet</w:t>
      </w:r>
      <w:proofErr w:type="spellEnd"/>
      <w:proofErr w:type="gramEnd"/>
      <w:r w:rsidRPr="006534D9">
        <w:rPr>
          <w:highlight w:val="green"/>
        </w:rPr>
        <w:t xml:space="preserve"> 13/11/2014 08:15:38</w:t>
      </w:r>
      <w:r>
        <w:t xml:space="preserve"> </w:t>
      </w:r>
    </w:p>
    <w:p w:rsidR="00D13736" w:rsidRDefault="00D13736" w:rsidP="00D13736">
      <w:proofErr w:type="spellStart"/>
      <w:proofErr w:type="gramStart"/>
      <w:r>
        <w:t>primaryGroupID</w:t>
      </w:r>
      <w:proofErr w:type="spellEnd"/>
      <w:proofErr w:type="gramEnd"/>
      <w:r>
        <w:t xml:space="preserve"> 513 </w:t>
      </w:r>
    </w:p>
    <w:p w:rsidR="00D13736" w:rsidRDefault="00D13736" w:rsidP="00D13736">
      <w:proofErr w:type="spellStart"/>
      <w:r>
        <w:t>userParameters</w:t>
      </w:r>
      <w:proofErr w:type="spellEnd"/>
      <w:r>
        <w:t xml:space="preserve"> ProfilePath=\\dpro01\stafftsprofiles\ANorvock;AllowLogon=1;EnableRemoteControl=1;MaxDisconnectionTime=0;MaxConnectionTime=0;MaxIdleTime=0;ReconnectionAction=0;BrokenConnectionAction=0;ConnectDrivesAtLogon=1;ConnectPrintersAtLogon=1;DefaultToMainPrinter=1; </w:t>
      </w:r>
    </w:p>
    <w:p w:rsidR="00D13736" w:rsidRDefault="00D13736" w:rsidP="00D13736">
      <w:proofErr w:type="spellStart"/>
      <w:proofErr w:type="gramStart"/>
      <w:r>
        <w:t>profilePath</w:t>
      </w:r>
      <w:proofErr w:type="spellEnd"/>
      <w:proofErr w:type="gramEnd"/>
      <w:r>
        <w:t xml:space="preserve"> \\network.uni\profiles\P1\ANorvock </w:t>
      </w:r>
    </w:p>
    <w:p w:rsidR="00D13736" w:rsidRDefault="00D13736" w:rsidP="00D13736">
      <w:proofErr w:type="spellStart"/>
      <w:proofErr w:type="gramStart"/>
      <w:r>
        <w:t>objectSid</w:t>
      </w:r>
      <w:proofErr w:type="spellEnd"/>
      <w:proofErr w:type="gramEnd"/>
      <w:r>
        <w:t xml:space="preserve"> S-1-5-21-2281559424-4145653854-1186780546-79618 </w:t>
      </w:r>
    </w:p>
    <w:p w:rsidR="00D13736" w:rsidRDefault="00D13736" w:rsidP="00D13736">
      <w:proofErr w:type="spellStart"/>
      <w:proofErr w:type="gramStart"/>
      <w:r>
        <w:t>accountExpires</w:t>
      </w:r>
      <w:proofErr w:type="spellEnd"/>
      <w:proofErr w:type="gramEnd"/>
      <w:r>
        <w:t xml:space="preserve"> never </w:t>
      </w:r>
    </w:p>
    <w:p w:rsidR="00D13736" w:rsidRDefault="00D13736" w:rsidP="00D13736">
      <w:proofErr w:type="spellStart"/>
      <w:proofErr w:type="gramStart"/>
      <w:r>
        <w:t>logonCount</w:t>
      </w:r>
      <w:proofErr w:type="spellEnd"/>
      <w:proofErr w:type="gramEnd"/>
      <w:r>
        <w:t xml:space="preserve"> 28114 </w:t>
      </w:r>
    </w:p>
    <w:p w:rsidR="00D13736" w:rsidRDefault="00D13736" w:rsidP="00D13736">
      <w:proofErr w:type="spellStart"/>
      <w:proofErr w:type="gramStart"/>
      <w:r>
        <w:t>sAMAccountName</w:t>
      </w:r>
      <w:proofErr w:type="spellEnd"/>
      <w:proofErr w:type="gramEnd"/>
      <w:r>
        <w:t xml:space="preserve"> </w:t>
      </w:r>
      <w:proofErr w:type="spellStart"/>
      <w:r>
        <w:t>ANorvock</w:t>
      </w:r>
      <w:proofErr w:type="spellEnd"/>
      <w:r>
        <w:t xml:space="preserve"> </w:t>
      </w:r>
    </w:p>
    <w:p w:rsidR="00D13736" w:rsidRDefault="00D13736" w:rsidP="00D13736">
      <w:proofErr w:type="gramStart"/>
      <w:r w:rsidRPr="006534D9">
        <w:rPr>
          <w:highlight w:val="green"/>
        </w:rPr>
        <w:t>division</w:t>
      </w:r>
      <w:proofErr w:type="gramEnd"/>
      <w:r w:rsidRPr="006534D9">
        <w:rPr>
          <w:highlight w:val="green"/>
        </w:rPr>
        <w:t xml:space="preserve"> ICT Services</w:t>
      </w:r>
      <w:r>
        <w:t xml:space="preserve"> </w:t>
      </w:r>
    </w:p>
    <w:p w:rsidR="00D13736" w:rsidRDefault="00D13736" w:rsidP="00D13736">
      <w:proofErr w:type="spellStart"/>
      <w:proofErr w:type="gramStart"/>
      <w:r>
        <w:t>sAMAccountType</w:t>
      </w:r>
      <w:proofErr w:type="spellEnd"/>
      <w:proofErr w:type="gramEnd"/>
      <w:r>
        <w:t xml:space="preserve"> &lt; </w:t>
      </w:r>
      <w:proofErr w:type="spellStart"/>
      <w:r>
        <w:t>samUserAccount</w:t>
      </w:r>
      <w:proofErr w:type="spellEnd"/>
      <w:r>
        <w:t xml:space="preserve"> &gt; </w:t>
      </w:r>
    </w:p>
    <w:p w:rsidR="00D13736" w:rsidRDefault="00D13736" w:rsidP="00D13736">
      <w:proofErr w:type="spellStart"/>
      <w:proofErr w:type="gramStart"/>
      <w:r>
        <w:t>showInAddressBook</w:t>
      </w:r>
      <w:proofErr w:type="spellEnd"/>
      <w:proofErr w:type="gramEnd"/>
      <w:r>
        <w:t xml:space="preserve"> CN=Default Global Address </w:t>
      </w:r>
      <w:proofErr w:type="spellStart"/>
      <w:r>
        <w:t>List,CN</w:t>
      </w:r>
      <w:proofErr w:type="spellEnd"/>
      <w:r>
        <w:t xml:space="preserve">=All Global Address </w:t>
      </w:r>
      <w:proofErr w:type="spellStart"/>
      <w:r>
        <w:t>Lists,CN</w:t>
      </w:r>
      <w:proofErr w:type="spellEnd"/>
      <w:r>
        <w:t xml:space="preserve">=Address Lists </w:t>
      </w:r>
      <w:proofErr w:type="spellStart"/>
      <w:r>
        <w:t>Container,CN</w:t>
      </w:r>
      <w:proofErr w:type="spellEnd"/>
      <w:r>
        <w:t>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showInAddressBook</w:t>
      </w:r>
      <w:proofErr w:type="spellEnd"/>
      <w:proofErr w:type="gramEnd"/>
      <w:r>
        <w:t xml:space="preserve"> CN=All </w:t>
      </w:r>
      <w:proofErr w:type="spellStart"/>
      <w:r>
        <w:t>Users,CN</w:t>
      </w:r>
      <w:proofErr w:type="spellEnd"/>
      <w:r>
        <w:t xml:space="preserve">=All Address </w:t>
      </w:r>
      <w:proofErr w:type="spellStart"/>
      <w:r>
        <w:t>Lists,CN</w:t>
      </w:r>
      <w:proofErr w:type="spellEnd"/>
      <w:r>
        <w:t xml:space="preserve">=Address Lists </w:t>
      </w:r>
      <w:proofErr w:type="spellStart"/>
      <w:r>
        <w:t>Container,CN</w:t>
      </w:r>
      <w:proofErr w:type="spellEnd"/>
      <w:r>
        <w:t>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legacyExchangeDN</w:t>
      </w:r>
      <w:proofErr w:type="spellEnd"/>
      <w:proofErr w:type="gramEnd"/>
      <w:r>
        <w:t xml:space="preserve"> /O=University/OU=Main/</w:t>
      </w:r>
      <w:proofErr w:type="spellStart"/>
      <w:r>
        <w:t>cn</w:t>
      </w:r>
      <w:proofErr w:type="spellEnd"/>
      <w:r>
        <w:t>=Recipients/</w:t>
      </w:r>
      <w:proofErr w:type="spellStart"/>
      <w:r>
        <w:t>cn</w:t>
      </w:r>
      <w:proofErr w:type="spellEnd"/>
      <w:r>
        <w:t>=</w:t>
      </w:r>
      <w:proofErr w:type="spellStart"/>
      <w:r>
        <w:t>ANorvock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userPrincipalName</w:t>
      </w:r>
      <w:proofErr w:type="spellEnd"/>
      <w:proofErr w:type="gramEnd"/>
      <w:r>
        <w:t xml:space="preserve"> ANorvock@lincoln.ac.uk </w:t>
      </w:r>
    </w:p>
    <w:p w:rsidR="00D13736" w:rsidRDefault="00D13736" w:rsidP="00D13736">
      <w:proofErr w:type="spellStart"/>
      <w:proofErr w:type="gramStart"/>
      <w:r>
        <w:t>lockoutTime</w:t>
      </w:r>
      <w:proofErr w:type="spellEnd"/>
      <w:proofErr w:type="gramEnd"/>
      <w:r>
        <w:t xml:space="preserve"> unspecified </w:t>
      </w:r>
    </w:p>
    <w:p w:rsidR="00D13736" w:rsidRDefault="00D13736" w:rsidP="00D13736">
      <w:proofErr w:type="spellStart"/>
      <w:proofErr w:type="gramStart"/>
      <w:r>
        <w:t>ipPhone</w:t>
      </w:r>
      <w:proofErr w:type="spellEnd"/>
      <w:proofErr w:type="gramEnd"/>
      <w:r>
        <w:t xml:space="preserve"> 6504 </w:t>
      </w:r>
    </w:p>
    <w:p w:rsidR="00D13736" w:rsidRDefault="00D13736" w:rsidP="00D13736">
      <w:proofErr w:type="spellStart"/>
      <w:proofErr w:type="gramStart"/>
      <w:r>
        <w:t>objectCategory</w:t>
      </w:r>
      <w:proofErr w:type="spellEnd"/>
      <w:proofErr w:type="gramEnd"/>
      <w:r>
        <w:t xml:space="preserve"> CN=</w:t>
      </w:r>
      <w:proofErr w:type="spellStart"/>
      <w:r>
        <w:t>Person,CN</w:t>
      </w:r>
      <w:proofErr w:type="spellEnd"/>
      <w:r>
        <w:t>=</w:t>
      </w:r>
      <w:proofErr w:type="spellStart"/>
      <w:r>
        <w:t>Schema,CN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terminalServer</w:t>
      </w:r>
      <w:proofErr w:type="spellEnd"/>
      <w:proofErr w:type="gramEnd"/>
      <w:r>
        <w:t xml:space="preserve"> 00 00 06 00 00 0E 17 E0 91 AE CC 01 30 00 30 00... </w:t>
      </w:r>
    </w:p>
    <w:p w:rsidR="00D13736" w:rsidRDefault="00D13736" w:rsidP="00D13736">
      <w:proofErr w:type="spellStart"/>
      <w:proofErr w:type="gramStart"/>
      <w:r>
        <w:t>dSCorePropagationData</w:t>
      </w:r>
      <w:proofErr w:type="spellEnd"/>
      <w:proofErr w:type="gramEnd"/>
      <w:r>
        <w:t xml:space="preserve"> 09/05/2014 11:22:47 </w:t>
      </w:r>
    </w:p>
    <w:p w:rsidR="00D13736" w:rsidRDefault="00D13736" w:rsidP="00D13736">
      <w:proofErr w:type="spellStart"/>
      <w:proofErr w:type="gramStart"/>
      <w:r>
        <w:t>dSCorePropagationData</w:t>
      </w:r>
      <w:proofErr w:type="spellEnd"/>
      <w:proofErr w:type="gramEnd"/>
      <w:r>
        <w:t xml:space="preserve"> 04/11/2013 16:43:19 </w:t>
      </w:r>
    </w:p>
    <w:p w:rsidR="00D13736" w:rsidRDefault="00D13736" w:rsidP="00D13736">
      <w:proofErr w:type="spellStart"/>
      <w:proofErr w:type="gramStart"/>
      <w:r>
        <w:t>dSCorePropagationData</w:t>
      </w:r>
      <w:proofErr w:type="spellEnd"/>
      <w:proofErr w:type="gramEnd"/>
      <w:r>
        <w:t xml:space="preserve"> 30/08/2013 08:52:40 </w:t>
      </w:r>
    </w:p>
    <w:p w:rsidR="00D13736" w:rsidRDefault="00D13736" w:rsidP="00D13736">
      <w:proofErr w:type="spellStart"/>
      <w:proofErr w:type="gramStart"/>
      <w:r>
        <w:t>dSCorePropagationData</w:t>
      </w:r>
      <w:proofErr w:type="spellEnd"/>
      <w:proofErr w:type="gramEnd"/>
      <w:r>
        <w:t xml:space="preserve"> 29/08/2013 08:41:39 </w:t>
      </w:r>
    </w:p>
    <w:p w:rsidR="00D13736" w:rsidRDefault="00D13736" w:rsidP="00D13736">
      <w:proofErr w:type="spellStart"/>
      <w:proofErr w:type="gramStart"/>
      <w:r>
        <w:lastRenderedPageBreak/>
        <w:t>dSCorePropagationData</w:t>
      </w:r>
      <w:proofErr w:type="spellEnd"/>
      <w:proofErr w:type="gramEnd"/>
      <w:r>
        <w:t xml:space="preserve"> 14/07/1601 22:36:49 </w:t>
      </w:r>
    </w:p>
    <w:p w:rsidR="00D13736" w:rsidRDefault="00D13736" w:rsidP="00D13736">
      <w:proofErr w:type="spellStart"/>
      <w:proofErr w:type="gramStart"/>
      <w:r>
        <w:t>msDS</w:t>
      </w:r>
      <w:proofErr w:type="spellEnd"/>
      <w:r>
        <w:t>-Site-Affinity</w:t>
      </w:r>
      <w:proofErr w:type="gramEnd"/>
      <w:r>
        <w:t xml:space="preserve"> 4F A1 06 54 C7 B2 35 48 90 53 37 B2 4D 7A 8A 62... </w:t>
      </w:r>
    </w:p>
    <w:p w:rsidR="00D13736" w:rsidRDefault="00D13736" w:rsidP="00D13736">
      <w:proofErr w:type="spellStart"/>
      <w:proofErr w:type="gramStart"/>
      <w:r>
        <w:t>lastLogonTimestamp</w:t>
      </w:r>
      <w:proofErr w:type="spellEnd"/>
      <w:proofErr w:type="gramEnd"/>
      <w:r>
        <w:t xml:space="preserve"> 25/07/2015 18:23:58 </w:t>
      </w:r>
    </w:p>
    <w:p w:rsidR="00D13736" w:rsidRDefault="00D13736" w:rsidP="00D13736">
      <w:proofErr w:type="spellStart"/>
      <w:proofErr w:type="gramStart"/>
      <w:r>
        <w:t>msIIS-FTPRoot</w:t>
      </w:r>
      <w:proofErr w:type="spellEnd"/>
      <w:proofErr w:type="gramEnd"/>
      <w:r>
        <w:t xml:space="preserve"> \\network.uni\staff\S1\ </w:t>
      </w:r>
    </w:p>
    <w:p w:rsidR="00D13736" w:rsidRDefault="00D13736" w:rsidP="00D13736">
      <w:proofErr w:type="spellStart"/>
      <w:proofErr w:type="gramStart"/>
      <w:r>
        <w:t>msIIS-FTPDir</w:t>
      </w:r>
      <w:proofErr w:type="spellEnd"/>
      <w:proofErr w:type="gramEnd"/>
      <w:r>
        <w:t xml:space="preserve"> </w:t>
      </w:r>
      <w:proofErr w:type="spellStart"/>
      <w:r>
        <w:t>ANorvock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textEncodedORAddress</w:t>
      </w:r>
      <w:proofErr w:type="spellEnd"/>
      <w:proofErr w:type="gramEnd"/>
      <w:r>
        <w:t xml:space="preserve"> X400:C=GB;A= ;P=</w:t>
      </w:r>
      <w:proofErr w:type="spellStart"/>
      <w:r>
        <w:t>University;O</w:t>
      </w:r>
      <w:proofErr w:type="spellEnd"/>
      <w:r>
        <w:t>=</w:t>
      </w:r>
      <w:proofErr w:type="spellStart"/>
      <w:r>
        <w:t>Main;S</w:t>
      </w:r>
      <w:proofErr w:type="spellEnd"/>
      <w:r>
        <w:t>=</w:t>
      </w:r>
      <w:proofErr w:type="spellStart"/>
      <w:r>
        <w:t>Norvock;G</w:t>
      </w:r>
      <w:proofErr w:type="spellEnd"/>
      <w:r>
        <w:t xml:space="preserve">=Andy; </w:t>
      </w:r>
    </w:p>
    <w:p w:rsidR="00D13736" w:rsidRDefault="00D13736" w:rsidP="00D13736">
      <w:proofErr w:type="gramStart"/>
      <w:r w:rsidRPr="006534D9">
        <w:rPr>
          <w:highlight w:val="green"/>
        </w:rPr>
        <w:t>mail</w:t>
      </w:r>
      <w:proofErr w:type="gramEnd"/>
      <w:r w:rsidRPr="006534D9">
        <w:rPr>
          <w:highlight w:val="green"/>
        </w:rPr>
        <w:t xml:space="preserve"> ANorvock@lincoln.ac.uk</w:t>
      </w:r>
      <w:r>
        <w:t xml:space="preserve"> </w:t>
      </w:r>
    </w:p>
    <w:p w:rsidR="00D13736" w:rsidRDefault="00D13736" w:rsidP="00D13736">
      <w:proofErr w:type="gramStart"/>
      <w:r w:rsidRPr="006534D9">
        <w:rPr>
          <w:highlight w:val="green"/>
        </w:rPr>
        <w:t>manager</w:t>
      </w:r>
      <w:proofErr w:type="gramEnd"/>
      <w:r w:rsidRPr="006534D9">
        <w:rPr>
          <w:highlight w:val="green"/>
        </w:rPr>
        <w:t xml:space="preserve"> CN=Ian </w:t>
      </w:r>
      <w:proofErr w:type="spellStart"/>
      <w:r w:rsidRPr="006534D9">
        <w:rPr>
          <w:highlight w:val="green"/>
        </w:rPr>
        <w:t>Marshall,OU</w:t>
      </w:r>
      <w:proofErr w:type="spellEnd"/>
      <w:r w:rsidRPr="006534D9">
        <w:rPr>
          <w:highlight w:val="green"/>
        </w:rPr>
        <w:t xml:space="preserve">=ICT </w:t>
      </w:r>
      <w:proofErr w:type="spellStart"/>
      <w:r w:rsidRPr="006534D9">
        <w:rPr>
          <w:highlight w:val="green"/>
        </w:rPr>
        <w:t>Services,OU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Staff,DC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network,DC</w:t>
      </w:r>
      <w:proofErr w:type="spellEnd"/>
      <w:r w:rsidRPr="006534D9">
        <w:rPr>
          <w:highlight w:val="green"/>
        </w:rPr>
        <w:t>=</w:t>
      </w:r>
      <w:proofErr w:type="spellStart"/>
      <w:r w:rsidRPr="006534D9">
        <w:rPr>
          <w:highlight w:val="green"/>
        </w:rP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msExchHomeServerName</w:t>
      </w:r>
      <w:proofErr w:type="spellEnd"/>
      <w:proofErr w:type="gramEnd"/>
      <w:r>
        <w:t xml:space="preserve"> /o=University/</w:t>
      </w:r>
      <w:proofErr w:type="spellStart"/>
      <w:r>
        <w:t>ou</w:t>
      </w:r>
      <w:proofErr w:type="spellEnd"/>
      <w:r>
        <w:t>=Exchange Administrative Group (FYDIBOHF23SPDLT)/</w:t>
      </w:r>
      <w:proofErr w:type="spellStart"/>
      <w:r>
        <w:t>cn</w:t>
      </w:r>
      <w:proofErr w:type="spellEnd"/>
      <w:r>
        <w:t>=Configuration/</w:t>
      </w:r>
      <w:proofErr w:type="spellStart"/>
      <w:r>
        <w:t>cn</w:t>
      </w:r>
      <w:proofErr w:type="spellEnd"/>
      <w:r>
        <w:t>=Servers/</w:t>
      </w:r>
      <w:proofErr w:type="spellStart"/>
      <w:r>
        <w:t>cn</w:t>
      </w:r>
      <w:proofErr w:type="spellEnd"/>
      <w:r>
        <w:t xml:space="preserve">=AEXCMBS03 </w:t>
      </w:r>
    </w:p>
    <w:p w:rsidR="00D13736" w:rsidRDefault="00D13736" w:rsidP="00D13736">
      <w:proofErr w:type="spellStart"/>
      <w:proofErr w:type="gramStart"/>
      <w:r>
        <w:t>msExchALObjectVersion</w:t>
      </w:r>
      <w:proofErr w:type="spellEnd"/>
      <w:proofErr w:type="gramEnd"/>
      <w:r>
        <w:t xml:space="preserve"> 846 </w:t>
      </w:r>
    </w:p>
    <w:p w:rsidR="00D13736" w:rsidRDefault="00D13736" w:rsidP="00D13736">
      <w:proofErr w:type="spellStart"/>
      <w:r>
        <w:t>msExchMailboxSecurityDescriptor</w:t>
      </w:r>
      <w:proofErr w:type="spellEnd"/>
      <w:r>
        <w:t xml:space="preserve"> O:S-1-5-21-3533672163-624585276-4177767308-1606G:S-1-5-21-3533672163-624585276-4177767308-1606D:AI(A;CI;CCDCRC;;;PS)(A;CIID;CCSDRCWDWO;;;S-1-5-21-2281559424-4145653854-1186780546-70960)(A;CIID;CC;;;S-1-5-21-2281559424-4145653854-1186780546-95690)(A;CIID;CC;;;S-1-5-21-2281559424-4145653854-1186780546-90450)(D;CIID;CC;;;S-1-5-21-2281559424-4145653854-1186780546-1636)(A;CIID;CC;;;S-1-5-21-2281559424-4145653854-1186780546-110707)(A;CIID;RC;;;S-1-5-21-2281559424-4145653854-1186780546-110707)(A;CIID;RC;;;S-1-5-21-2281559424-4145653854-1186780546-5236)(A;CIID;RC;;;S-1-5-21-2281559424-4145653854-1186780546-31882)(A;CIID;RC;;;S-1-5-21-2281559424-4145653854-1186780546-107416)(A;CIID;RC;;;S-1-5-21-2281559424-4145653854-1186780546-42435)(A;CIID;RC;;;S-1-5-21-2281559424-4145653854-1186780546-95690)(A;CIID;RC;;;S-1-5-21-2281559424-4145653854-1186780546-80859)(A;CIID;RC;;;S-1-5-21-2281559424-4145653854-1186780546-124154)(A;CIID;CCSDRC;;;S-1-5-21-2281559424-4145653854-1186780546-27026)(A;CIID;CCSDRCWDWO;;;S-1-5-21-2281559424-4145653854-1186780546-110707)(A;CIID;CCSDRCWDWO;;;S-1-5-21-2281559424-4145653854-1186780546-33266)(D;CIID;CC;;;DA)(D;CIID;CC;;;S-1-5-21-2281559424-4145653854-1186780546-28709)(D;CIID;CC;;;S-1-5-21-2281559424-4145653854-1186780546-5185)(D;CIID;CC;;;S-1-5-21-2281559424-4145653854-1186780546-3223)(D;CIID;CC;;;S-1-5-21-2281559424-4145653854-1186780546-101348)(D;CIID;CC;;;S-1-5-21-3533672163-624585276-4177767308-512)(D;CIID;CC;;;EA)(D;CIID;CC;;;S-1-5-21-3533672163-624585276-4177767308-1606)(D;CIID;CC;;;S-1-5-21-3533672163-624585276-4177767308-1613)(D;CIID;CC;;;S-1-5-21-3533672163-624585276-4177767308-500)(A;CIID;RC;;;S-1-5-21-3533672163-624585276-4177767308-1624)(A;CIID;SDRCWDWO;;;S-1-5-21-2281559424-4145653854-1186780546-1636)(A;CIID;RC;;;WD)(A;CIID;RC;;;AN)(A;CIID;CC;;;S-1-5-21-3533672163-624585276-4177767308-1624)(A;CIID;CC;;;S-1-5-21-2281559424-4145653854-1186780546-1636)(A;CIID;RC;;;S-1-5-21-3533672163-624585276-4177767308-1613)(A;CIID;RC;;;S-1-5-21-3533672163-624585276-4177767308-1614)(A;CIID;SDRCWDWO;;;DA)(A;CIID;CC;;;SY)(A;CIID;RC;;;NS)(A;CIID;RC;;;S-1-5-21-3533672163-624585276-4177767308-1622)(A;CIID;CCSDRC;;;S-1-5-21-2281559424-4145653854-1186780546-28709)(A;CIID;CCSDRC;;;S-1-5-21-2281559424-4145653854-1186780546-3223)(A;CIID;CCSDRCWDWO;;;S-1-5-21-2281559424-4145653854-1186780546-5185)(A;CIID;CCSDRCWDWO;;;S-1-5-21-2281559424-4145653854-1186780546-1637)(A;CIID;CCSDRCWDWO;;;S-1-5-21-2281559424-4145653854-1186780546-</w:t>
      </w:r>
      <w:r>
        <w:lastRenderedPageBreak/>
        <w:t xml:space="preserve">5277)(A;CIID;CCSDRCWDWO;;;S-1-5-21-2281559424-4145653854-1186780546-101348)(A;CIID;CCSDRCWDWO;;;S-1-5-21-3533672163-624585276-4177767308-1606)(A;CIID;CCSDRCWDWO;;;S-1-5-21-3533672163-624585276-4177767308-1613)(A;CIID;CCSDRCWDWO;;;S-1-5-21-3533672163-624585276-4177767308-1625)(A;CIID;CCSDRCWDWO;;;S-1-5-21-3533672163-624585276-4177767308-500)(A;CIID;CCSDRCWDWO;;;EA)(A;CIID;CCSDRCWDWO;;;S-1-5-21-3533672163-624585276-4177767308-512) </w:t>
      </w:r>
    </w:p>
    <w:p w:rsidR="00D13736" w:rsidRDefault="00D13736" w:rsidP="00D13736">
      <w:proofErr w:type="spellStart"/>
      <w:proofErr w:type="gramStart"/>
      <w:r>
        <w:t>msExchUserAccountControl</w:t>
      </w:r>
      <w:proofErr w:type="spellEnd"/>
      <w:proofErr w:type="gramEnd"/>
      <w:r>
        <w:t xml:space="preserve"> 0 </w:t>
      </w:r>
    </w:p>
    <w:p w:rsidR="00D13736" w:rsidRDefault="00D13736" w:rsidP="00D13736">
      <w:proofErr w:type="spellStart"/>
      <w:proofErr w:type="gramStart"/>
      <w:r>
        <w:t>msExchMailboxGuid</w:t>
      </w:r>
      <w:proofErr w:type="spellEnd"/>
      <w:proofErr w:type="gramEnd"/>
      <w:r>
        <w:t xml:space="preserve"> {466F0BC9-445B-4D1D-8D71-F32D63C54A27} </w:t>
      </w:r>
    </w:p>
    <w:p w:rsidR="00D13736" w:rsidRDefault="00D13736" w:rsidP="00D13736">
      <w:proofErr w:type="spellStart"/>
      <w:proofErr w:type="gramStart"/>
      <w:r>
        <w:t>msExchPoliciesIncluded</w:t>
      </w:r>
      <w:proofErr w:type="spellEnd"/>
      <w:proofErr w:type="gramEnd"/>
      <w:r>
        <w:t xml:space="preserve"> 85945461-b5d9-45d8-97ff-66adc9e6bd86 </w:t>
      </w:r>
    </w:p>
    <w:p w:rsidR="00D13736" w:rsidRDefault="00D13736" w:rsidP="00D13736">
      <w:proofErr w:type="spellStart"/>
      <w:proofErr w:type="gramStart"/>
      <w:r>
        <w:t>msExchPoliciesIncluded</w:t>
      </w:r>
      <w:proofErr w:type="spellEnd"/>
      <w:proofErr w:type="gramEnd"/>
      <w:r>
        <w:t xml:space="preserve"> {26491cfc-9e50-4857-861b-0cb8df22b5d7} </w:t>
      </w:r>
    </w:p>
    <w:p w:rsidR="00D13736" w:rsidRDefault="00D13736" w:rsidP="00D13736">
      <w:proofErr w:type="spellStart"/>
      <w:proofErr w:type="gramStart"/>
      <w:r>
        <w:t>msExchRecipientDisplayType</w:t>
      </w:r>
      <w:proofErr w:type="spellEnd"/>
      <w:proofErr w:type="gramEnd"/>
      <w:r>
        <w:t xml:space="preserve"> 1073741824 </w:t>
      </w:r>
    </w:p>
    <w:p w:rsidR="00D13736" w:rsidRDefault="00D13736" w:rsidP="00D13736">
      <w:proofErr w:type="spellStart"/>
      <w:proofErr w:type="gramStart"/>
      <w:r>
        <w:t>msExchRecipientTypeDetails</w:t>
      </w:r>
      <w:proofErr w:type="spellEnd"/>
      <w:proofErr w:type="gramEnd"/>
      <w:r>
        <w:t xml:space="preserve"> 1 </w:t>
      </w:r>
    </w:p>
    <w:p w:rsidR="00D13736" w:rsidRDefault="00D13736" w:rsidP="00D13736">
      <w:proofErr w:type="spellStart"/>
      <w:proofErr w:type="gramStart"/>
      <w:r>
        <w:t>msExchRBACPolicyLink</w:t>
      </w:r>
      <w:proofErr w:type="spellEnd"/>
      <w:proofErr w:type="gramEnd"/>
      <w:r>
        <w:t xml:space="preserve"> CN=Default Role Assignment </w:t>
      </w:r>
      <w:proofErr w:type="spellStart"/>
      <w:r>
        <w:t>Policy,CN</w:t>
      </w:r>
      <w:proofErr w:type="spellEnd"/>
      <w:r>
        <w:t>=</w:t>
      </w:r>
      <w:proofErr w:type="spellStart"/>
      <w:r>
        <w:t>Policies,CN</w:t>
      </w:r>
      <w:proofErr w:type="spellEnd"/>
      <w:r>
        <w:t>=RBAC,CN=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msExchDelegateListBL</w:t>
      </w:r>
      <w:proofErr w:type="spellEnd"/>
      <w:proofErr w:type="gramEnd"/>
      <w:r>
        <w:t xml:space="preserve"> CN=</w:t>
      </w:r>
      <w:proofErr w:type="spellStart"/>
      <w:r>
        <w:t>tcherwell,OU</w:t>
      </w:r>
      <w:proofErr w:type="spellEnd"/>
      <w:r>
        <w:t xml:space="preserve">=Shared </w:t>
      </w:r>
      <w:proofErr w:type="spellStart"/>
      <w:r>
        <w:t>mailboxes,OU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msExchDelegateListBL</w:t>
      </w:r>
      <w:proofErr w:type="spellEnd"/>
      <w:proofErr w:type="gramEnd"/>
      <w:r>
        <w:t xml:space="preserve"> CN=</w:t>
      </w:r>
      <w:proofErr w:type="spellStart"/>
      <w:r>
        <w:t>ict_feedback,OU</w:t>
      </w:r>
      <w:proofErr w:type="spellEnd"/>
      <w:r>
        <w:t xml:space="preserve">=Shared </w:t>
      </w:r>
      <w:proofErr w:type="spellStart"/>
      <w:r>
        <w:t>mailboxes,OU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msExchSafeSendersHash</w:t>
      </w:r>
      <w:proofErr w:type="spellEnd"/>
      <w:proofErr w:type="gramEnd"/>
      <w:r>
        <w:t xml:space="preserve"> 7F 79 DD 04 C7 18 7E 08 69 7F DA 11 73 F1 A4 13... </w:t>
      </w:r>
    </w:p>
    <w:p w:rsidR="00D13736" w:rsidRDefault="00D13736" w:rsidP="00D13736">
      <w:proofErr w:type="spellStart"/>
      <w:proofErr w:type="gramStart"/>
      <w:r>
        <w:t>msExchUMDtmfMap</w:t>
      </w:r>
      <w:proofErr w:type="spellEnd"/>
      <w:proofErr w:type="gramEnd"/>
      <w:r>
        <w:t xml:space="preserve"> reversedPhone:40568822510 </w:t>
      </w:r>
    </w:p>
    <w:p w:rsidR="00D13736" w:rsidRDefault="00D13736" w:rsidP="00D13736">
      <w:proofErr w:type="spellStart"/>
      <w:proofErr w:type="gramStart"/>
      <w:r>
        <w:t>msExchUMDtmfMap</w:t>
      </w:r>
      <w:proofErr w:type="spellEnd"/>
      <w:proofErr w:type="gramEnd"/>
      <w:r>
        <w:t xml:space="preserve"> reversedPhone:4056 </w:t>
      </w:r>
    </w:p>
    <w:p w:rsidR="00D13736" w:rsidRDefault="00D13736" w:rsidP="00D13736">
      <w:proofErr w:type="spellStart"/>
      <w:proofErr w:type="gramStart"/>
      <w:r>
        <w:t>msExchUMDtmfMap</w:t>
      </w:r>
      <w:proofErr w:type="spellEnd"/>
      <w:proofErr w:type="gramEnd"/>
      <w:r>
        <w:t xml:space="preserve"> emailAddress:26678625 </w:t>
      </w:r>
    </w:p>
    <w:p w:rsidR="00D13736" w:rsidRDefault="00D13736" w:rsidP="00D13736">
      <w:proofErr w:type="spellStart"/>
      <w:proofErr w:type="gramStart"/>
      <w:r>
        <w:t>msExchUMDtmfMap</w:t>
      </w:r>
      <w:proofErr w:type="spellEnd"/>
      <w:proofErr w:type="gramEnd"/>
      <w:r>
        <w:t xml:space="preserve"> lastNameFirstName:66786252639 </w:t>
      </w:r>
    </w:p>
    <w:p w:rsidR="00D13736" w:rsidRDefault="00D13736" w:rsidP="00D13736">
      <w:proofErr w:type="spellStart"/>
      <w:proofErr w:type="gramStart"/>
      <w:r>
        <w:t>msExchUMDtmfMap</w:t>
      </w:r>
      <w:proofErr w:type="spellEnd"/>
      <w:proofErr w:type="gramEnd"/>
      <w:r>
        <w:t xml:space="preserve"> firstNameLastName:26396678625 </w:t>
      </w:r>
    </w:p>
    <w:p w:rsidR="00D13736" w:rsidRDefault="00D13736" w:rsidP="00D13736">
      <w:proofErr w:type="spellStart"/>
      <w:proofErr w:type="gramStart"/>
      <w:r>
        <w:t>msExchTextMessagingState</w:t>
      </w:r>
      <w:proofErr w:type="spellEnd"/>
      <w:proofErr w:type="gramEnd"/>
      <w:r>
        <w:t xml:space="preserve"> 302120705 </w:t>
      </w:r>
    </w:p>
    <w:p w:rsidR="00D13736" w:rsidRDefault="00D13736" w:rsidP="00D13736">
      <w:proofErr w:type="spellStart"/>
      <w:proofErr w:type="gramStart"/>
      <w:r>
        <w:t>msExchTextMessagingState</w:t>
      </w:r>
      <w:proofErr w:type="spellEnd"/>
      <w:proofErr w:type="gramEnd"/>
      <w:r>
        <w:t xml:space="preserve"> 16842751 </w:t>
      </w:r>
    </w:p>
    <w:p w:rsidR="00D13736" w:rsidRDefault="00D13736" w:rsidP="00D13736">
      <w:proofErr w:type="spellStart"/>
      <w:proofErr w:type="gramStart"/>
      <w:r>
        <w:t>msExchWhenMailboxCreated</w:t>
      </w:r>
      <w:proofErr w:type="spellEnd"/>
      <w:proofErr w:type="gramEnd"/>
      <w:r>
        <w:t xml:space="preserve"> 24/03/2013 09:42:37 </w:t>
      </w:r>
    </w:p>
    <w:p w:rsidR="00D13736" w:rsidRDefault="00D13736" w:rsidP="00D13736">
      <w:proofErr w:type="spellStart"/>
      <w:proofErr w:type="gramStart"/>
      <w:r>
        <w:t>msExchCoManagedObjectsBL</w:t>
      </w:r>
      <w:proofErr w:type="spellEnd"/>
      <w:proofErr w:type="gramEnd"/>
      <w:r>
        <w:t xml:space="preserve"> CN=QLS </w:t>
      </w:r>
      <w:proofErr w:type="spellStart"/>
      <w:r>
        <w:t>List,OU</w:t>
      </w:r>
      <w:proofErr w:type="spellEnd"/>
      <w:r>
        <w:t xml:space="preserve">=User </w:t>
      </w:r>
      <w:proofErr w:type="spellStart"/>
      <w:r>
        <w:t>Created,OU</w:t>
      </w:r>
      <w:proofErr w:type="spellEnd"/>
      <w:r>
        <w:t xml:space="preserve">=Distribution </w:t>
      </w:r>
      <w:proofErr w:type="spellStart"/>
      <w:r>
        <w:t>Lists,OU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msExchUserCulture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-GB </w:t>
      </w:r>
    </w:p>
    <w:p w:rsidR="00D13736" w:rsidRDefault="00D13736" w:rsidP="00D13736">
      <w:proofErr w:type="spellStart"/>
      <w:proofErr w:type="gramStart"/>
      <w:r>
        <w:t>msExchELCMailboxFlags</w:t>
      </w:r>
      <w:proofErr w:type="spellEnd"/>
      <w:proofErr w:type="gramEnd"/>
      <w:r>
        <w:t xml:space="preserve"> 4 </w:t>
      </w:r>
    </w:p>
    <w:p w:rsidR="00D13736" w:rsidRDefault="00D13736" w:rsidP="00D13736">
      <w:proofErr w:type="spellStart"/>
      <w:proofErr w:type="gramStart"/>
      <w:r>
        <w:t>msExchAddressBookPolicyLink</w:t>
      </w:r>
      <w:proofErr w:type="spellEnd"/>
      <w:proofErr w:type="gramEnd"/>
      <w:r>
        <w:t xml:space="preserve"> CN=Global Address </w:t>
      </w:r>
      <w:proofErr w:type="spellStart"/>
      <w:r>
        <w:t>Book,CN</w:t>
      </w:r>
      <w:proofErr w:type="spellEnd"/>
      <w:r>
        <w:t>=</w:t>
      </w:r>
      <w:proofErr w:type="spellStart"/>
      <w:r>
        <w:t>AddressBook</w:t>
      </w:r>
      <w:proofErr w:type="spellEnd"/>
      <w:r>
        <w:t xml:space="preserve"> Mailbox </w:t>
      </w:r>
      <w:proofErr w:type="spellStart"/>
      <w:r>
        <w:t>Policies,CN</w:t>
      </w:r>
      <w:proofErr w:type="spellEnd"/>
      <w:r>
        <w:t>=</w:t>
      </w:r>
      <w:proofErr w:type="spellStart"/>
      <w:r>
        <w:t>University,CN</w:t>
      </w:r>
      <w:proofErr w:type="spellEnd"/>
      <w:r>
        <w:t xml:space="preserve">=Microsoft </w:t>
      </w:r>
      <w:proofErr w:type="spellStart"/>
      <w:r>
        <w:t>Exchange,CN</w:t>
      </w:r>
      <w:proofErr w:type="spellEnd"/>
      <w:r>
        <w:t>=</w:t>
      </w:r>
      <w:proofErr w:type="spellStart"/>
      <w:r>
        <w:t>Services,CN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>
      <w:proofErr w:type="spellStart"/>
      <w:proofErr w:type="gramStart"/>
      <w:r>
        <w:lastRenderedPageBreak/>
        <w:t>msExchBlockedSendersHash</w:t>
      </w:r>
      <w:proofErr w:type="spellEnd"/>
      <w:proofErr w:type="gramEnd"/>
      <w:r>
        <w:t xml:space="preserve"> DF 1D 46 04 4A E7 4B 09 5B 47 BC 0B 89 B3 E3 0C... </w:t>
      </w:r>
    </w:p>
    <w:p w:rsidR="00D13736" w:rsidRDefault="00D13736" w:rsidP="00D13736">
      <w:proofErr w:type="spellStart"/>
      <w:proofErr w:type="gramStart"/>
      <w:r>
        <w:t>msExchMobileMailboxFlags</w:t>
      </w:r>
      <w:proofErr w:type="spellEnd"/>
      <w:proofErr w:type="gramEnd"/>
      <w:r>
        <w:t xml:space="preserve"> 1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msExchObjectsDeletedThisPeriod</w:t>
      </w:r>
      <w:proofErr w:type="spellEnd"/>
      <w:proofErr w:type="gramEnd"/>
      <w:r>
        <w:t xml:space="preserve"> 0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CN=iPod§ApplC3TDK158DCP7,CN=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CN=Outlook§BD86E038CBABCC1A,CN=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CN=Outlook§D4E3274887A0F089,CN=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CN=iPad§ApplDLXG3DWBDFJ2,CN=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CN=iPhone§ApplKN132176A4S,CN=</w:t>
      </w:r>
      <w:proofErr w:type="spellStart"/>
      <w:r>
        <w:t>ExchangeActiveSyncDevices,CN</w:t>
      </w:r>
      <w:proofErr w:type="spellEnd"/>
      <w:r>
        <w:t xml:space="preserve">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CN=htcace§HTC73bf44da5bfb7cffa42b74524c05f,CN=ExchangeActiveSyncDevices,CN=Andy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CN=Android§android1385799950018,CN=ExchangeActiveSyncDevices,CN=Andy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lastRenderedPageBreak/>
        <w:t>msExchVersion</w:t>
      </w:r>
      <w:proofErr w:type="spellEnd"/>
      <w:proofErr w:type="gramEnd"/>
      <w:r>
        <w:t xml:space="preserve"> 44220983382016 </w:t>
      </w:r>
    </w:p>
    <w:p w:rsidR="00D13736" w:rsidRDefault="00D13736" w:rsidP="00D13736"/>
    <w:p w:rsidR="00D13736" w:rsidRDefault="00D13736" w:rsidP="00D13736">
      <w:proofErr w:type="spellStart"/>
      <w:proofErr w:type="gramStart"/>
      <w:r>
        <w:t>dn</w:t>
      </w:r>
      <w:proofErr w:type="spellEnd"/>
      <w:proofErr w:type="gramEnd"/>
      <w:r>
        <w:t xml:space="preserve"> CN=Android§android1350973140060,CN=ExchangeActiveSyncDevices,CN=Andy </w:t>
      </w:r>
      <w:proofErr w:type="spellStart"/>
      <w:r>
        <w:t>Norvock,OU</w:t>
      </w:r>
      <w:proofErr w:type="spellEnd"/>
      <w:r>
        <w:t xml:space="preserve">=ICT </w:t>
      </w:r>
      <w:proofErr w:type="spellStart"/>
      <w:r>
        <w:t>Services,OU</w:t>
      </w:r>
      <w:proofErr w:type="spellEnd"/>
      <w:r>
        <w:t>=</w:t>
      </w:r>
      <w:proofErr w:type="spellStart"/>
      <w:r>
        <w:t>Staff,DC</w:t>
      </w:r>
      <w:proofErr w:type="spellEnd"/>
      <w:r>
        <w:t>=</w:t>
      </w:r>
      <w:proofErr w:type="spellStart"/>
      <w:r>
        <w:t>network,DC</w:t>
      </w:r>
      <w:proofErr w:type="spellEnd"/>
      <w:r>
        <w:t>=</w:t>
      </w:r>
      <w:proofErr w:type="spellStart"/>
      <w:r>
        <w:t>uni</w:t>
      </w:r>
      <w:proofErr w:type="spellEnd"/>
      <w:r>
        <w:t xml:space="preserve"> </w:t>
      </w:r>
    </w:p>
    <w:p w:rsidR="00D13736" w:rsidRDefault="00D13736" w:rsidP="00D13736">
      <w:proofErr w:type="spellStart"/>
      <w:proofErr w:type="gramStart"/>
      <w:r>
        <w:t>msExchVersion</w:t>
      </w:r>
      <w:proofErr w:type="spellEnd"/>
      <w:proofErr w:type="gramEnd"/>
      <w:r>
        <w:t xml:space="preserve"> 44220983382016 </w:t>
      </w:r>
    </w:p>
    <w:p w:rsidR="009C530C" w:rsidRDefault="009C530C"/>
    <w:sectPr w:rsidR="009C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36"/>
    <w:rsid w:val="00070D5A"/>
    <w:rsid w:val="000A1DA1"/>
    <w:rsid w:val="00647F7C"/>
    <w:rsid w:val="006534D9"/>
    <w:rsid w:val="009C530C"/>
    <w:rsid w:val="00D13736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97E82-A31A-40C1-82D6-0165321C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104B4485</Template>
  <TotalTime>44</TotalTime>
  <Pages>8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Norvock</dc:creator>
  <cp:keywords/>
  <dc:description/>
  <cp:lastModifiedBy>Andy Norvock</cp:lastModifiedBy>
  <cp:revision>2</cp:revision>
  <dcterms:created xsi:type="dcterms:W3CDTF">2015-08-02T13:56:00Z</dcterms:created>
  <dcterms:modified xsi:type="dcterms:W3CDTF">2015-08-02T15:38:00Z</dcterms:modified>
</cp:coreProperties>
</file>