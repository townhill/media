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9F" w:rsidRDefault="00607E9F" w:rsidP="00807D5D">
      <w:pPr>
        <w:spacing w:after="0"/>
      </w:pPr>
    </w:p>
    <w:p w:rsidR="00607E9F" w:rsidRDefault="00607E9F" w:rsidP="00607E9F">
      <w:pPr>
        <w:pStyle w:val="Title"/>
      </w:pPr>
      <w:r>
        <w:t>Cherwell Integration Fields</w:t>
      </w:r>
    </w:p>
    <w:p w:rsidR="00607E9F" w:rsidRDefault="00607E9F" w:rsidP="00807D5D">
      <w:pPr>
        <w:spacing w:after="0"/>
      </w:pPr>
    </w:p>
    <w:tbl>
      <w:tblPr>
        <w:tblStyle w:val="TableGrid"/>
        <w:tblpPr w:leftFromText="180" w:rightFromText="180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7E9F" w:rsidTr="00607E9F">
        <w:tc>
          <w:tcPr>
            <w:tcW w:w="5228" w:type="dxa"/>
          </w:tcPr>
          <w:p w:rsidR="00607E9F" w:rsidRDefault="00607E9F" w:rsidP="00607E9F">
            <w:r>
              <w:t>SCCM Fields required</w:t>
            </w:r>
          </w:p>
          <w:p w:rsidR="004644A5" w:rsidRDefault="004644A5" w:rsidP="00607E9F">
            <w:pPr>
              <w:pStyle w:val="ListParagraph"/>
              <w:numPr>
                <w:ilvl w:val="0"/>
                <w:numId w:val="1"/>
              </w:numPr>
            </w:pPr>
            <w:r>
              <w:t>PC Name</w:t>
            </w:r>
            <w:bookmarkStart w:id="0" w:name="_GoBack"/>
            <w:bookmarkEnd w:id="0"/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Operating System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OS Family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OS Group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OS Service Pack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OS Version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 xml:space="preserve">Asset Tag 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Computer Type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Serial Number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Primary Use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Manufacturer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Model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BIOS Version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CPU Type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# of CPUs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CPU Speed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Memory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Virtual Memory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Video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MAC</w:t>
            </w:r>
            <w:r w:rsidR="004644A5">
              <w:t xml:space="preserve"> address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Host Name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Friendly Name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IPv4 Address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1"/>
              </w:numPr>
            </w:pPr>
            <w:r>
              <w:t>IPv6 Address</w:t>
            </w:r>
          </w:p>
          <w:p w:rsidR="00607E9F" w:rsidRDefault="00607E9F" w:rsidP="00607E9F"/>
        </w:tc>
        <w:tc>
          <w:tcPr>
            <w:tcW w:w="5228" w:type="dxa"/>
          </w:tcPr>
          <w:p w:rsidR="00607E9F" w:rsidRDefault="00607E9F" w:rsidP="00607E9F">
            <w:r>
              <w:t>AD Fields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Title (</w:t>
            </w:r>
            <w:proofErr w:type="spellStart"/>
            <w:r>
              <w:t>e.g.Mr</w:t>
            </w:r>
            <w:proofErr w:type="spellEnd"/>
            <w:r>
              <w:t>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First name (e.g. Andy)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Last Name (e.g. Norvock)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Employee ID (e.g. 002329)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Description (e.g. Staff Account)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Location (e.g. Brayford Pool)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Address (e.g. Minerva Building)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Telephone Number (e.g. 01522 886504)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Extension Number (e.g. 6504)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 xml:space="preserve">Account created (e.g. </w:t>
            </w:r>
            <w:r w:rsidRPr="00BE0511">
              <w:t>14/04/2008 07:14:13</w:t>
            </w:r>
            <w:r>
              <w:t>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 xml:space="preserve">Last Logon (e.g. </w:t>
            </w:r>
            <w:r w:rsidRPr="00842D18">
              <w:t>30/07/2015 21:17:35)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 xml:space="preserve">Last Password Set (e.g. </w:t>
            </w:r>
            <w:r w:rsidRPr="00842D18">
              <w:t>13/11/2014 08:15:38</w:t>
            </w:r>
            <w:r>
              <w:t>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 xml:space="preserve">Home Directory (e.g. </w:t>
            </w:r>
            <w:hyperlink r:id="rId5" w:history="1">
              <w:r w:rsidRPr="00E04128">
                <w:rPr>
                  <w:rStyle w:val="Hyperlink"/>
                </w:rPr>
                <w:t>\\network.uni\staff\S1\ANorvock</w:t>
              </w:r>
            </w:hyperlink>
            <w:r>
              <w:t>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Home Drive (e.g. H: 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 xml:space="preserve">Mail (e.g. </w:t>
            </w:r>
            <w:r w:rsidRPr="00842D18">
              <w:t>ANorvock@lincoln.ac.uk</w:t>
            </w:r>
            <w:r>
              <w:t>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Job Title (e.g. Operations Team Leader)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Department (Technical Services)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Division (e.g. ICT Services)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Direct Reports (e.g. James Smith etc.)</w:t>
            </w:r>
          </w:p>
          <w:p w:rsidR="00607E9F" w:rsidRDefault="00607E9F" w:rsidP="00607E9F">
            <w:pPr>
              <w:pStyle w:val="ListParagraph"/>
              <w:numPr>
                <w:ilvl w:val="0"/>
                <w:numId w:val="2"/>
              </w:numPr>
            </w:pPr>
            <w:r>
              <w:t>Manager (e.g. Ian Marshall)</w:t>
            </w:r>
          </w:p>
          <w:p w:rsidR="00607E9F" w:rsidRDefault="00607E9F" w:rsidP="00607E9F"/>
        </w:tc>
      </w:tr>
    </w:tbl>
    <w:p w:rsidR="00607E9F" w:rsidRDefault="00607E9F" w:rsidP="00807D5D">
      <w:pPr>
        <w:spacing w:after="0"/>
      </w:pPr>
    </w:p>
    <w:p w:rsidR="000A5607" w:rsidRDefault="006F438C" w:rsidP="00807D5D">
      <w:pPr>
        <w:spacing w:after="0"/>
      </w:pPr>
      <w:r>
        <w:t>BizTalk links</w:t>
      </w:r>
    </w:p>
    <w:p w:rsidR="00807D5D" w:rsidRDefault="006F438C" w:rsidP="00807D5D">
      <w:pPr>
        <w:pStyle w:val="ListParagraph"/>
        <w:numPr>
          <w:ilvl w:val="0"/>
          <w:numId w:val="5"/>
        </w:numPr>
        <w:spacing w:after="0"/>
      </w:pPr>
      <w:r>
        <w:t xml:space="preserve">Plan </w:t>
      </w:r>
      <w:r w:rsidR="000A5607">
        <w:t>On</w:t>
      </w:r>
    </w:p>
    <w:p w:rsidR="006F438C" w:rsidRDefault="00807D5D" w:rsidP="00807D5D">
      <w:pPr>
        <w:pStyle w:val="ListParagraph"/>
        <w:numPr>
          <w:ilvl w:val="0"/>
          <w:numId w:val="4"/>
        </w:numPr>
      </w:pPr>
      <w:r>
        <w:t>Property</w:t>
      </w:r>
      <w:r w:rsidR="000A5607">
        <w:t xml:space="preserve"> drop down lists</w:t>
      </w:r>
      <w:r>
        <w:t xml:space="preserve"> </w:t>
      </w:r>
    </w:p>
    <w:p w:rsidR="00807D5D" w:rsidRDefault="00807D5D" w:rsidP="00807D5D">
      <w:pPr>
        <w:pStyle w:val="ListParagraph"/>
        <w:numPr>
          <w:ilvl w:val="0"/>
          <w:numId w:val="4"/>
        </w:numPr>
        <w:spacing w:after="0"/>
      </w:pPr>
      <w:r>
        <w:t>Space in or near drop down list</w:t>
      </w:r>
    </w:p>
    <w:p w:rsidR="00807D5D" w:rsidRDefault="00807D5D" w:rsidP="00807D5D">
      <w:pPr>
        <w:spacing w:after="0"/>
      </w:pPr>
    </w:p>
    <w:p w:rsidR="006F438C" w:rsidRDefault="006F438C" w:rsidP="00807D5D">
      <w:pPr>
        <w:spacing w:after="0"/>
      </w:pPr>
      <w:r>
        <w:t>HR System (Northgate)</w:t>
      </w:r>
      <w:r w:rsidR="000A5607">
        <w:t xml:space="preserve"> – is there anything in </w:t>
      </w:r>
      <w:r w:rsidR="009C6B42">
        <w:t>HR that is not in AD?</w:t>
      </w:r>
    </w:p>
    <w:sectPr w:rsidR="006F438C" w:rsidSect="00842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F776F"/>
    <w:multiLevelType w:val="hybridMultilevel"/>
    <w:tmpl w:val="388CA2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E48E6"/>
    <w:multiLevelType w:val="hybridMultilevel"/>
    <w:tmpl w:val="1EDC52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E51C0"/>
    <w:multiLevelType w:val="hybridMultilevel"/>
    <w:tmpl w:val="D736E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5753"/>
    <w:multiLevelType w:val="hybridMultilevel"/>
    <w:tmpl w:val="9F922A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DBB"/>
    <w:multiLevelType w:val="hybridMultilevel"/>
    <w:tmpl w:val="8984388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EB"/>
    <w:rsid w:val="000018EB"/>
    <w:rsid w:val="000A5607"/>
    <w:rsid w:val="00112107"/>
    <w:rsid w:val="004644A5"/>
    <w:rsid w:val="005B5779"/>
    <w:rsid w:val="00603050"/>
    <w:rsid w:val="00607E9F"/>
    <w:rsid w:val="006F438C"/>
    <w:rsid w:val="00807D5D"/>
    <w:rsid w:val="00842D18"/>
    <w:rsid w:val="00933132"/>
    <w:rsid w:val="009C530C"/>
    <w:rsid w:val="009C6B42"/>
    <w:rsid w:val="00BE0511"/>
    <w:rsid w:val="00D66B19"/>
    <w:rsid w:val="00EA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5108C-6B5E-44BD-8F53-F7D0CBB3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0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2D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07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network.uni\staff\S1\ANorv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4DC97D85</Template>
  <TotalTime>176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Norvock</dc:creator>
  <cp:keywords/>
  <dc:description/>
  <cp:lastModifiedBy>Andy Norvock</cp:lastModifiedBy>
  <cp:revision>8</cp:revision>
  <cp:lastPrinted>2015-08-03T09:42:00Z</cp:lastPrinted>
  <dcterms:created xsi:type="dcterms:W3CDTF">2015-07-30T13:43:00Z</dcterms:created>
  <dcterms:modified xsi:type="dcterms:W3CDTF">2015-08-03T09:43:00Z</dcterms:modified>
</cp:coreProperties>
</file>